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6005B" w14:textId="53D295E2" w:rsidR="009F0529" w:rsidRDefault="001766F1" w:rsidP="001766F1">
      <w:pPr>
        <w:pStyle w:val="Title"/>
      </w:pPr>
      <w:r>
        <w:t>Test Level Design</w:t>
      </w:r>
    </w:p>
    <w:p w14:paraId="5DD7429E" w14:textId="72D92747" w:rsidR="008B3C7E" w:rsidRDefault="008B3C7E" w:rsidP="00780BDB">
      <w:pPr>
        <w:pStyle w:val="Heading1"/>
      </w:pPr>
      <w:r>
        <w:t>Persistent Level</w:t>
      </w:r>
    </w:p>
    <w:p w14:paraId="0FC4CB1A" w14:textId="5A062B85" w:rsidR="008B3C7E" w:rsidRDefault="008B3C7E" w:rsidP="00534902">
      <w:pPr>
        <w:pStyle w:val="Heading2"/>
      </w:pPr>
      <w:r>
        <w:t>Transitions</w:t>
      </w:r>
    </w:p>
    <w:p w14:paraId="39C07671" w14:textId="0D294D01" w:rsidR="004A6BFF" w:rsidRDefault="004A6BFF" w:rsidP="00ED141B">
      <w:pPr>
        <w:pStyle w:val="ListParagraph"/>
        <w:numPr>
          <w:ilvl w:val="0"/>
          <w:numId w:val="6"/>
        </w:numPr>
      </w:pPr>
      <w:r>
        <w:t>Ensure level transition persists properly</w:t>
      </w:r>
    </w:p>
    <w:p w14:paraId="047BE593" w14:textId="06D5B286" w:rsidR="004A6BFF" w:rsidRDefault="004A6BFF" w:rsidP="00ED141B">
      <w:pPr>
        <w:pStyle w:val="ListParagraph"/>
        <w:numPr>
          <w:ilvl w:val="1"/>
          <w:numId w:val="6"/>
        </w:numPr>
      </w:pPr>
      <w:r>
        <w:t>Interactable state saved</w:t>
      </w:r>
      <w:r w:rsidR="00F305F3">
        <w:t xml:space="preserve"> (wardrobes, door locked, and pickups)</w:t>
      </w:r>
    </w:p>
    <w:p w14:paraId="1FCBD916" w14:textId="6661D11A" w:rsidR="004A6BFF" w:rsidRDefault="00F305F3" w:rsidP="00ED141B">
      <w:pPr>
        <w:pStyle w:val="ListParagraph"/>
        <w:numPr>
          <w:ilvl w:val="1"/>
          <w:numId w:val="6"/>
        </w:numPr>
      </w:pPr>
      <w:r>
        <w:t>Enemies reset (for now)</w:t>
      </w:r>
    </w:p>
    <w:p w14:paraId="519FC2FD" w14:textId="6755CBAF" w:rsidR="00F305F3" w:rsidRDefault="00F305F3" w:rsidP="00ED141B">
      <w:pPr>
        <w:pStyle w:val="ListParagraph"/>
        <w:numPr>
          <w:ilvl w:val="1"/>
          <w:numId w:val="6"/>
        </w:numPr>
      </w:pPr>
      <w:r>
        <w:t>Trigger states should be saved</w:t>
      </w:r>
    </w:p>
    <w:p w14:paraId="6173EC30" w14:textId="59A17AE6" w:rsidR="0031172B" w:rsidRDefault="0031172B" w:rsidP="00ED141B">
      <w:pPr>
        <w:pStyle w:val="ListParagraph"/>
        <w:numPr>
          <w:ilvl w:val="1"/>
          <w:numId w:val="6"/>
        </w:numPr>
      </w:pPr>
      <w:r>
        <w:t>Game state updates (clock and vision check) should be paused</w:t>
      </w:r>
    </w:p>
    <w:p w14:paraId="22F4C27E" w14:textId="0E25C704" w:rsidR="008E1850" w:rsidRDefault="00C538BC" w:rsidP="00ED141B">
      <w:pPr>
        <w:pStyle w:val="ListParagraph"/>
        <w:numPr>
          <w:ilvl w:val="1"/>
          <w:numId w:val="6"/>
        </w:numPr>
      </w:pPr>
      <w:r>
        <w:t>Ensure the game forcefully d</w:t>
      </w:r>
      <w:r w:rsidR="008E1850">
        <w:t>eselect units and reset</w:t>
      </w:r>
      <w:r>
        <w:t xml:space="preserve"> the</w:t>
      </w:r>
      <w:r w:rsidR="008E1850">
        <w:t xml:space="preserve"> cursor</w:t>
      </w:r>
    </w:p>
    <w:p w14:paraId="5A50A018" w14:textId="5904F7D6" w:rsidR="0080465A" w:rsidRDefault="0080465A" w:rsidP="00ED141B">
      <w:pPr>
        <w:pStyle w:val="ListParagraph"/>
        <w:numPr>
          <w:ilvl w:val="1"/>
          <w:numId w:val="6"/>
        </w:numPr>
      </w:pPr>
      <w:r>
        <w:t>Enemies that are not visible shouldn’t be hoverable or clickable until they come in vision sphere range (even if they are not detected via vision trace)</w:t>
      </w:r>
    </w:p>
    <w:p w14:paraId="2EA4C1EE" w14:textId="2CE681E1" w:rsidR="00B02620" w:rsidRPr="004A6BFF" w:rsidRDefault="00B02620" w:rsidP="00ED141B">
      <w:pPr>
        <w:pStyle w:val="ListParagraph"/>
        <w:numPr>
          <w:ilvl w:val="0"/>
          <w:numId w:val="6"/>
        </w:numPr>
      </w:pPr>
      <w:r>
        <w:t>Camera moves to first member of the party (party leader) on level transition</w:t>
      </w:r>
    </w:p>
    <w:p w14:paraId="5F4F23E9" w14:textId="16B77C6E" w:rsidR="008B3C7E" w:rsidRDefault="008B3C7E" w:rsidP="00534902">
      <w:pPr>
        <w:pStyle w:val="Heading2"/>
      </w:pPr>
      <w:r>
        <w:t>Main UI</w:t>
      </w:r>
    </w:p>
    <w:p w14:paraId="182D404F" w14:textId="0D2B0110" w:rsidR="00F305F3" w:rsidRDefault="00F305F3" w:rsidP="00ED141B">
      <w:pPr>
        <w:pStyle w:val="ListParagraph"/>
        <w:numPr>
          <w:ilvl w:val="0"/>
          <w:numId w:val="7"/>
        </w:numPr>
      </w:pPr>
      <w:r>
        <w:t>UI should be hidden when entire party is over a level transition zone</w:t>
      </w:r>
    </w:p>
    <w:p w14:paraId="45D473BE" w14:textId="54A9A87F" w:rsidR="00F305F3" w:rsidRDefault="00F305F3" w:rsidP="00ED141B">
      <w:pPr>
        <w:pStyle w:val="ListParagraph"/>
        <w:numPr>
          <w:ilvl w:val="0"/>
          <w:numId w:val="7"/>
        </w:numPr>
      </w:pPr>
      <w:r>
        <w:t>UI reappears after party steps off level transition (except for settings menu)</w:t>
      </w:r>
    </w:p>
    <w:p w14:paraId="1535D720" w14:textId="21BB4B23" w:rsidR="00F305F3" w:rsidRDefault="00F305F3" w:rsidP="00ED141B">
      <w:pPr>
        <w:pStyle w:val="ListParagraph"/>
        <w:numPr>
          <w:ilvl w:val="0"/>
          <w:numId w:val="7"/>
        </w:numPr>
      </w:pPr>
      <w:r>
        <w:t>Check to see that we cannot open other menus when opening a blocking menu (character stats)</w:t>
      </w:r>
    </w:p>
    <w:p w14:paraId="293E437A" w14:textId="466C803E" w:rsidR="00534902" w:rsidRDefault="00534902" w:rsidP="00ED141B">
      <w:pPr>
        <w:pStyle w:val="ListParagraph"/>
        <w:numPr>
          <w:ilvl w:val="0"/>
          <w:numId w:val="7"/>
        </w:numPr>
      </w:pPr>
      <w:r>
        <w:t>Test to make sure that we cannot click in the backdrops of modals</w:t>
      </w:r>
    </w:p>
    <w:p w14:paraId="4B80965A" w14:textId="017A80C4" w:rsidR="00203C18" w:rsidRDefault="00203C18" w:rsidP="00ED141B">
      <w:pPr>
        <w:pStyle w:val="ListParagraph"/>
        <w:numPr>
          <w:ilvl w:val="0"/>
          <w:numId w:val="7"/>
        </w:numPr>
      </w:pPr>
      <w:r w:rsidRPr="00203C18">
        <w:rPr>
          <w:b/>
          <w:bCs/>
        </w:rPr>
        <w:t>TBD needs fixing</w:t>
      </w:r>
      <w:r>
        <w:t xml:space="preserve"> </w:t>
      </w:r>
      <w:r>
        <w:rPr>
          <w:b/>
          <w:bCs/>
        </w:rPr>
        <w:t>for sure</w:t>
      </w:r>
      <w:r>
        <w:t xml:space="preserve"> - Test save and load functionality</w:t>
      </w:r>
    </w:p>
    <w:p w14:paraId="54941416" w14:textId="482D17C0" w:rsidR="00FD248B" w:rsidRDefault="00FD248B" w:rsidP="00FD248B">
      <w:pPr>
        <w:pStyle w:val="Heading2"/>
      </w:pPr>
      <w:r>
        <w:t>Controls</w:t>
      </w:r>
    </w:p>
    <w:p w14:paraId="04F4F08D" w14:textId="1F7A9F5B" w:rsidR="00FD248B" w:rsidRPr="00FD248B" w:rsidRDefault="00FD248B" w:rsidP="00ED141B">
      <w:pPr>
        <w:pStyle w:val="ListParagraph"/>
        <w:numPr>
          <w:ilvl w:val="0"/>
          <w:numId w:val="17"/>
        </w:numPr>
      </w:pPr>
      <w:r>
        <w:t>Test out every control in the control list UI helper (bottom left)</w:t>
      </w:r>
    </w:p>
    <w:p w14:paraId="50CCE41B" w14:textId="35822BCE" w:rsidR="001766F1" w:rsidRDefault="001766F1" w:rsidP="00780BDB">
      <w:pPr>
        <w:pStyle w:val="Heading1"/>
      </w:pPr>
      <w:r>
        <w:t>Quest Room</w:t>
      </w:r>
    </w:p>
    <w:p w14:paraId="1E50A0D0" w14:textId="5409D9D4" w:rsidR="00562E4A" w:rsidRDefault="00421DAB" w:rsidP="00534902">
      <w:pPr>
        <w:pStyle w:val="Heading2"/>
      </w:pPr>
      <w:r>
        <w:t>Quest UI</w:t>
      </w:r>
    </w:p>
    <w:p w14:paraId="18F68F35" w14:textId="37142D51" w:rsidR="00F305F3" w:rsidRDefault="00C72BD2" w:rsidP="00ED141B">
      <w:pPr>
        <w:pStyle w:val="ListParagraph"/>
        <w:numPr>
          <w:ilvl w:val="0"/>
          <w:numId w:val="8"/>
        </w:numPr>
      </w:pPr>
      <w:r>
        <w:t>Ensure proper goal description formatting</w:t>
      </w:r>
    </w:p>
    <w:p w14:paraId="1C1B584A" w14:textId="36F18025" w:rsidR="00C72BD2" w:rsidRDefault="00C72BD2" w:rsidP="00ED141B">
      <w:pPr>
        <w:pStyle w:val="ListParagraph"/>
        <w:numPr>
          <w:ilvl w:val="0"/>
          <w:numId w:val="8"/>
        </w:numPr>
      </w:pPr>
      <w:r>
        <w:t>Ensure quest sidebar widget gets properly updated based on what quests users have marked to be tracked</w:t>
      </w:r>
    </w:p>
    <w:p w14:paraId="69CDE919" w14:textId="0044A74E" w:rsidR="00C72BD2" w:rsidRDefault="00C72BD2" w:rsidP="00ED141B">
      <w:pPr>
        <w:pStyle w:val="ListParagraph"/>
        <w:numPr>
          <w:ilvl w:val="0"/>
          <w:numId w:val="8"/>
        </w:numPr>
      </w:pPr>
      <w:r>
        <w:t>Ensure quest sidebar status counts get updated</w:t>
      </w:r>
    </w:p>
    <w:p w14:paraId="64D312DB" w14:textId="0DCE6FC0" w:rsidR="00C72BD2" w:rsidRDefault="00C72BD2" w:rsidP="00ED141B">
      <w:pPr>
        <w:pStyle w:val="ListParagraph"/>
        <w:numPr>
          <w:ilvl w:val="0"/>
          <w:numId w:val="8"/>
        </w:numPr>
      </w:pPr>
      <w:r>
        <w:t>Ensure quest sidebar tracker works (to be reimplemented)</w:t>
      </w:r>
    </w:p>
    <w:p w14:paraId="43A1CE66" w14:textId="17031EEB" w:rsidR="00C72BD2" w:rsidRDefault="0093419B" w:rsidP="00ED141B">
      <w:pPr>
        <w:pStyle w:val="ListParagraph"/>
        <w:numPr>
          <w:ilvl w:val="0"/>
          <w:numId w:val="8"/>
        </w:numPr>
      </w:pPr>
      <w:r>
        <w:t>Test quest journal level indicator</w:t>
      </w:r>
    </w:p>
    <w:p w14:paraId="6DC5E620" w14:textId="589E9372" w:rsidR="0093419B" w:rsidRDefault="0093419B" w:rsidP="00ED141B">
      <w:pPr>
        <w:pStyle w:val="ListParagraph"/>
        <w:numPr>
          <w:ilvl w:val="0"/>
          <w:numId w:val="8"/>
        </w:numPr>
      </w:pPr>
      <w:r>
        <w:t>Ensure quest journal has quest state properly recorded</w:t>
      </w:r>
    </w:p>
    <w:p w14:paraId="568B7007" w14:textId="61BF5109" w:rsidR="0093419B" w:rsidRPr="00F305F3" w:rsidRDefault="0093419B" w:rsidP="00ED141B">
      <w:pPr>
        <w:pStyle w:val="ListParagraph"/>
        <w:numPr>
          <w:ilvl w:val="0"/>
          <w:numId w:val="8"/>
        </w:numPr>
      </w:pPr>
      <w:r>
        <w:t>Make sure the entries inside the quest journal are correct</w:t>
      </w:r>
    </w:p>
    <w:p w14:paraId="68A19579" w14:textId="116657F8" w:rsidR="00421DAB" w:rsidRDefault="00421DAB" w:rsidP="00534902">
      <w:pPr>
        <w:pStyle w:val="Heading2"/>
      </w:pPr>
      <w:r>
        <w:t>Quest Pipeline</w:t>
      </w:r>
    </w:p>
    <w:p w14:paraId="1E4985FC" w14:textId="61844344" w:rsidR="00421DAB" w:rsidRDefault="00F305F3" w:rsidP="00ED141B">
      <w:pPr>
        <w:pStyle w:val="ListParagraph"/>
        <w:numPr>
          <w:ilvl w:val="0"/>
          <w:numId w:val="2"/>
        </w:numPr>
      </w:pPr>
      <w:r>
        <w:t>Talk to an NPC to get a quest</w:t>
      </w:r>
    </w:p>
    <w:p w14:paraId="2A156344" w14:textId="3510A6D2" w:rsidR="00F305F3" w:rsidRDefault="00F305F3" w:rsidP="00ED141B">
      <w:pPr>
        <w:pStyle w:val="ListParagraph"/>
        <w:numPr>
          <w:ilvl w:val="1"/>
          <w:numId w:val="2"/>
        </w:numPr>
      </w:pPr>
      <w:r>
        <w:t>Also test out trigger quest setup</w:t>
      </w:r>
    </w:p>
    <w:p w14:paraId="3A459387" w14:textId="5B8D0055" w:rsidR="00F305F3" w:rsidRDefault="00C72BD2" w:rsidP="00ED141B">
      <w:pPr>
        <w:pStyle w:val="ListParagraph"/>
        <w:numPr>
          <w:ilvl w:val="0"/>
          <w:numId w:val="2"/>
        </w:numPr>
      </w:pPr>
      <w:r>
        <w:t>Test out the quest goals</w:t>
      </w:r>
    </w:p>
    <w:p w14:paraId="4B5298D1" w14:textId="226BAA52" w:rsidR="00C72BD2" w:rsidRDefault="00C72BD2" w:rsidP="00ED141B">
      <w:pPr>
        <w:pStyle w:val="ListParagraph"/>
        <w:numPr>
          <w:ilvl w:val="1"/>
          <w:numId w:val="2"/>
        </w:numPr>
      </w:pPr>
      <w:r>
        <w:lastRenderedPageBreak/>
        <w:t>Test meeting collection goal</w:t>
      </w:r>
    </w:p>
    <w:p w14:paraId="7E351416" w14:textId="270759A8" w:rsidR="00C72BD2" w:rsidRDefault="00C72BD2" w:rsidP="00ED141B">
      <w:pPr>
        <w:pStyle w:val="ListParagraph"/>
        <w:numPr>
          <w:ilvl w:val="1"/>
          <w:numId w:val="2"/>
        </w:numPr>
      </w:pPr>
      <w:r>
        <w:t>Test out talking with NPC with dialog topic</w:t>
      </w:r>
    </w:p>
    <w:p w14:paraId="600742C5" w14:textId="50A6AAEA" w:rsidR="00C72BD2" w:rsidRDefault="00C72BD2" w:rsidP="00ED141B">
      <w:pPr>
        <w:pStyle w:val="ListParagraph"/>
        <w:numPr>
          <w:ilvl w:val="1"/>
          <w:numId w:val="2"/>
        </w:numPr>
      </w:pPr>
      <w:r>
        <w:t>Test out talking with NPC with no dialog topic</w:t>
      </w:r>
    </w:p>
    <w:p w14:paraId="24F7B265" w14:textId="104BA273" w:rsidR="00C72BD2" w:rsidRDefault="00C72BD2" w:rsidP="00ED141B">
      <w:pPr>
        <w:pStyle w:val="ListParagraph"/>
        <w:numPr>
          <w:ilvl w:val="1"/>
          <w:numId w:val="2"/>
        </w:numPr>
      </w:pPr>
      <w:r>
        <w:t>Test killing certain amount of enemies</w:t>
      </w:r>
    </w:p>
    <w:p w14:paraId="40A3CD73" w14:textId="6C66FAE1" w:rsidR="00C72BD2" w:rsidRDefault="00C72BD2" w:rsidP="00ED141B">
      <w:pPr>
        <w:pStyle w:val="ListParagraph"/>
        <w:numPr>
          <w:ilvl w:val="1"/>
          <w:numId w:val="2"/>
        </w:numPr>
      </w:pPr>
      <w:r>
        <w:t>Test custom goals completed via trigger</w:t>
      </w:r>
    </w:p>
    <w:p w14:paraId="7B2642EE" w14:textId="59D19F5C" w:rsidR="00C72BD2" w:rsidRDefault="00C72BD2" w:rsidP="00ED141B">
      <w:pPr>
        <w:pStyle w:val="ListParagraph"/>
        <w:numPr>
          <w:ilvl w:val="1"/>
          <w:numId w:val="2"/>
        </w:numPr>
      </w:pPr>
      <w:r>
        <w:t>Test out locked goals with subgoals</w:t>
      </w:r>
    </w:p>
    <w:p w14:paraId="0E1D2252" w14:textId="3A6846F4" w:rsidR="00C72BD2" w:rsidRDefault="00C72BD2" w:rsidP="00ED141B">
      <w:pPr>
        <w:pStyle w:val="ListParagraph"/>
        <w:numPr>
          <w:ilvl w:val="1"/>
          <w:numId w:val="2"/>
        </w:numPr>
      </w:pPr>
      <w:r>
        <w:t>Test out goals with multiple “additional names”</w:t>
      </w:r>
    </w:p>
    <w:p w14:paraId="4D76CEE3" w14:textId="10874C41" w:rsidR="00C72BD2" w:rsidRDefault="00C72BD2" w:rsidP="00ED141B">
      <w:pPr>
        <w:pStyle w:val="ListParagraph"/>
        <w:numPr>
          <w:ilvl w:val="1"/>
          <w:numId w:val="2"/>
        </w:numPr>
      </w:pPr>
      <w:r>
        <w:t>Test out goal indicator</w:t>
      </w:r>
    </w:p>
    <w:p w14:paraId="318522AB" w14:textId="529BE090" w:rsidR="00C72BD2" w:rsidRDefault="00C72BD2" w:rsidP="00ED141B">
      <w:pPr>
        <w:pStyle w:val="ListParagraph"/>
        <w:numPr>
          <w:ilvl w:val="1"/>
          <w:numId w:val="2"/>
        </w:numPr>
      </w:pPr>
      <w:r>
        <w:t>Test out before and after goal triggers</w:t>
      </w:r>
    </w:p>
    <w:p w14:paraId="7C24B1EC" w14:textId="24114B8A" w:rsidR="0093419B" w:rsidRDefault="0093419B" w:rsidP="00ED141B">
      <w:pPr>
        <w:pStyle w:val="ListParagraph"/>
        <w:numPr>
          <w:ilvl w:val="0"/>
          <w:numId w:val="2"/>
        </w:numPr>
      </w:pPr>
      <w:r>
        <w:t>Test out quest completion</w:t>
      </w:r>
    </w:p>
    <w:p w14:paraId="3C88D140" w14:textId="0394BD09" w:rsidR="00C72BD2" w:rsidRDefault="0093419B" w:rsidP="00ED141B">
      <w:pPr>
        <w:pStyle w:val="ListParagraph"/>
        <w:numPr>
          <w:ilvl w:val="1"/>
          <w:numId w:val="2"/>
        </w:numPr>
      </w:pPr>
      <w:r>
        <w:t>Test out quest rewards</w:t>
      </w:r>
    </w:p>
    <w:p w14:paraId="25C7CBEC" w14:textId="38C818B9" w:rsidR="0093419B" w:rsidRDefault="0093419B" w:rsidP="00ED141B">
      <w:pPr>
        <w:pStyle w:val="ListParagraph"/>
        <w:numPr>
          <w:ilvl w:val="2"/>
          <w:numId w:val="2"/>
        </w:numPr>
      </w:pPr>
      <w:r>
        <w:t>Make sure quest has item rewards</w:t>
      </w:r>
    </w:p>
    <w:p w14:paraId="5C288673" w14:textId="39B4C639" w:rsidR="0093419B" w:rsidRDefault="0093419B" w:rsidP="00ED141B">
      <w:pPr>
        <w:pStyle w:val="ListParagraph"/>
        <w:numPr>
          <w:ilvl w:val="1"/>
          <w:numId w:val="2"/>
        </w:numPr>
      </w:pPr>
      <w:r>
        <w:t>Test quest failure</w:t>
      </w:r>
    </w:p>
    <w:p w14:paraId="1F73E499" w14:textId="26FC703E" w:rsidR="0093419B" w:rsidRDefault="0093419B" w:rsidP="00ED141B">
      <w:pPr>
        <w:pStyle w:val="ListParagraph"/>
        <w:numPr>
          <w:ilvl w:val="1"/>
          <w:numId w:val="2"/>
        </w:numPr>
      </w:pPr>
      <w:r>
        <w:t>Ensure quest is properly updated after completion</w:t>
      </w:r>
    </w:p>
    <w:p w14:paraId="3D6AB9D7" w14:textId="1011205C" w:rsidR="009D2F84" w:rsidRDefault="009D2F84" w:rsidP="00ED141B">
      <w:pPr>
        <w:pStyle w:val="ListParagraph"/>
        <w:numPr>
          <w:ilvl w:val="0"/>
          <w:numId w:val="2"/>
        </w:numPr>
      </w:pPr>
      <w:r>
        <w:t>Ensure automatic quest mapping works by adding a new quest tag to the quest manager</w:t>
      </w:r>
    </w:p>
    <w:p w14:paraId="7C131BFF" w14:textId="36DB4360" w:rsidR="00B046DF" w:rsidRDefault="00B046DF" w:rsidP="00ED141B">
      <w:pPr>
        <w:pStyle w:val="ListParagraph"/>
        <w:numPr>
          <w:ilvl w:val="1"/>
          <w:numId w:val="2"/>
        </w:numPr>
      </w:pPr>
      <w:r>
        <w:t>Make sure the blueprints have the correct names corresponding to the gameplay tags</w:t>
      </w:r>
    </w:p>
    <w:p w14:paraId="14B4870E" w14:textId="5B70F53E" w:rsidR="00F83C3A" w:rsidRDefault="00F83C3A" w:rsidP="00ED141B">
      <w:pPr>
        <w:pStyle w:val="ListParagraph"/>
        <w:numPr>
          <w:ilvl w:val="0"/>
          <w:numId w:val="2"/>
        </w:numPr>
      </w:pPr>
      <w:r>
        <w:t>Test out quest creation pipeline (dev test)</w:t>
      </w:r>
    </w:p>
    <w:p w14:paraId="177D4223" w14:textId="42E32149" w:rsidR="00F83C3A" w:rsidRDefault="00F83C3A" w:rsidP="00ED141B">
      <w:pPr>
        <w:pStyle w:val="ListParagraph"/>
        <w:numPr>
          <w:ilvl w:val="1"/>
          <w:numId w:val="2"/>
        </w:numPr>
      </w:pPr>
      <w:r>
        <w:t>Check if QuestManager properly updates list when we attempt to add a new gameplay tag</w:t>
      </w:r>
    </w:p>
    <w:p w14:paraId="1E80B8C0" w14:textId="77777777" w:rsidR="00F83C3A" w:rsidRDefault="00F83C3A" w:rsidP="00ED141B">
      <w:pPr>
        <w:pStyle w:val="ListParagraph"/>
        <w:numPr>
          <w:ilvl w:val="1"/>
          <w:numId w:val="2"/>
        </w:numPr>
      </w:pPr>
    </w:p>
    <w:p w14:paraId="5E7C525C" w14:textId="4E941B5D" w:rsidR="00F966B8" w:rsidRDefault="001766F1" w:rsidP="00F966B8">
      <w:pPr>
        <w:pStyle w:val="Heading1"/>
      </w:pPr>
      <w:r>
        <w:t>Combat Room</w:t>
      </w:r>
    </w:p>
    <w:p w14:paraId="48D9E33C" w14:textId="62B1EA74" w:rsidR="00B664DC" w:rsidRDefault="00B664DC" w:rsidP="00534902">
      <w:pPr>
        <w:pStyle w:val="Heading2"/>
      </w:pPr>
      <w:r>
        <w:t>Tasks</w:t>
      </w:r>
    </w:p>
    <w:p w14:paraId="21141DFF" w14:textId="1853F615" w:rsidR="00612FEC" w:rsidRDefault="00534902" w:rsidP="00ED141B">
      <w:pPr>
        <w:pStyle w:val="ListParagraph"/>
        <w:numPr>
          <w:ilvl w:val="0"/>
          <w:numId w:val="14"/>
        </w:numPr>
      </w:pPr>
      <w:r>
        <w:t>Test out every task</w:t>
      </w:r>
    </w:p>
    <w:p w14:paraId="2EF66998" w14:textId="7B5E67CA" w:rsidR="00534902" w:rsidRPr="00612FEC" w:rsidRDefault="00534902" w:rsidP="00ED141B">
      <w:pPr>
        <w:pStyle w:val="ListParagraph"/>
        <w:numPr>
          <w:ilvl w:val="0"/>
          <w:numId w:val="14"/>
        </w:numPr>
      </w:pPr>
    </w:p>
    <w:p w14:paraId="16AD4C37" w14:textId="1BCF7CB5" w:rsidR="00B664DC" w:rsidRDefault="00B664DC" w:rsidP="00534902">
      <w:pPr>
        <w:pStyle w:val="Heading2"/>
      </w:pPr>
      <w:r>
        <w:t>AI Options</w:t>
      </w:r>
    </w:p>
    <w:p w14:paraId="01EFE0A8" w14:textId="2D863772" w:rsidR="00612FEC" w:rsidRDefault="00612FEC" w:rsidP="00ED141B">
      <w:pPr>
        <w:pStyle w:val="ListParagraph"/>
        <w:numPr>
          <w:ilvl w:val="0"/>
          <w:numId w:val="11"/>
        </w:numPr>
      </w:pPr>
      <w:r>
        <w:t>Test out all the different player AI settings</w:t>
      </w:r>
    </w:p>
    <w:p w14:paraId="1109DBF2" w14:textId="34469E15" w:rsidR="00612FEC" w:rsidRDefault="005C2E6A" w:rsidP="00ED141B">
      <w:pPr>
        <w:pStyle w:val="ListParagraph"/>
        <w:numPr>
          <w:ilvl w:val="1"/>
          <w:numId w:val="11"/>
        </w:numPr>
      </w:pPr>
      <w:r>
        <w:t>Passive</w:t>
      </w:r>
    </w:p>
    <w:p w14:paraId="142B635F" w14:textId="622CD008" w:rsidR="005C2E6A" w:rsidRDefault="005C2E6A" w:rsidP="00ED141B">
      <w:pPr>
        <w:pStyle w:val="ListParagraph"/>
        <w:numPr>
          <w:ilvl w:val="1"/>
          <w:numId w:val="11"/>
        </w:numPr>
      </w:pPr>
      <w:r>
        <w:t>Defensive</w:t>
      </w:r>
    </w:p>
    <w:p w14:paraId="6C35BF49" w14:textId="30C05B07" w:rsidR="005C2E6A" w:rsidRDefault="005C2E6A" w:rsidP="00ED141B">
      <w:pPr>
        <w:pStyle w:val="ListParagraph"/>
        <w:numPr>
          <w:ilvl w:val="1"/>
          <w:numId w:val="11"/>
        </w:numPr>
      </w:pPr>
      <w:r>
        <w:t>Neutral (for now it stops any custom trees)</w:t>
      </w:r>
    </w:p>
    <w:p w14:paraId="5E70DD41" w14:textId="26125044" w:rsidR="005C2E6A" w:rsidRDefault="005C2E6A" w:rsidP="00ED141B">
      <w:pPr>
        <w:pStyle w:val="ListParagraph"/>
        <w:numPr>
          <w:ilvl w:val="1"/>
          <w:numId w:val="11"/>
        </w:numPr>
      </w:pPr>
      <w:r>
        <w:t>Offensive</w:t>
      </w:r>
    </w:p>
    <w:p w14:paraId="279DFAA0" w14:textId="68144E2E" w:rsidR="005C2E6A" w:rsidRDefault="005C2E6A" w:rsidP="00ED141B">
      <w:pPr>
        <w:pStyle w:val="ListParagraph"/>
        <w:numPr>
          <w:ilvl w:val="1"/>
          <w:numId w:val="11"/>
        </w:numPr>
      </w:pPr>
      <w:r>
        <w:t>Aggressive</w:t>
      </w:r>
    </w:p>
    <w:p w14:paraId="6E0830A5" w14:textId="5D80654E" w:rsidR="00534902" w:rsidRDefault="00534902" w:rsidP="00ED141B">
      <w:pPr>
        <w:pStyle w:val="ListParagraph"/>
        <w:numPr>
          <w:ilvl w:val="0"/>
          <w:numId w:val="11"/>
        </w:numPr>
      </w:pPr>
      <w:r>
        <w:t>Ensure different chasing mechanics work</w:t>
      </w:r>
    </w:p>
    <w:p w14:paraId="42D7A78A" w14:textId="485CA3B4" w:rsidR="00534902" w:rsidRDefault="00534902" w:rsidP="00534902">
      <w:pPr>
        <w:pStyle w:val="Heading2"/>
      </w:pPr>
      <w:r>
        <w:t>Vision</w:t>
      </w:r>
    </w:p>
    <w:p w14:paraId="250111A6" w14:textId="381CCF65" w:rsidR="00534902" w:rsidRPr="00534902" w:rsidRDefault="00534902" w:rsidP="00ED141B">
      <w:pPr>
        <w:pStyle w:val="ListParagraph"/>
        <w:numPr>
          <w:ilvl w:val="0"/>
          <w:numId w:val="15"/>
        </w:numPr>
      </w:pPr>
      <w:r>
        <w:t>Try to test out possible data races in the vision system</w:t>
      </w:r>
    </w:p>
    <w:p w14:paraId="0B72E05A" w14:textId="4235E5D8" w:rsidR="00B664DC" w:rsidRDefault="00B664DC" w:rsidP="00534902">
      <w:pPr>
        <w:pStyle w:val="Heading2"/>
      </w:pPr>
      <w:r>
        <w:t>Skills</w:t>
      </w:r>
    </w:p>
    <w:p w14:paraId="3E4BA173" w14:textId="66BEE250" w:rsidR="00286858" w:rsidRDefault="00286858" w:rsidP="00ED141B">
      <w:pPr>
        <w:pStyle w:val="ListParagraph"/>
        <w:numPr>
          <w:ilvl w:val="0"/>
          <w:numId w:val="9"/>
        </w:numPr>
      </w:pPr>
      <w:r>
        <w:t>Ensure system to use skills via keys and clicks work properly</w:t>
      </w:r>
    </w:p>
    <w:p w14:paraId="43FD0FFF" w14:textId="1E446614" w:rsidR="00286858" w:rsidRDefault="00286858" w:rsidP="00ED141B">
      <w:pPr>
        <w:pStyle w:val="ListParagraph"/>
        <w:numPr>
          <w:ilvl w:val="0"/>
          <w:numId w:val="9"/>
        </w:numPr>
      </w:pPr>
      <w:r>
        <w:t>Ensure system to add skills to action bar works by testing out spellbook UI.</w:t>
      </w:r>
    </w:p>
    <w:p w14:paraId="410CC2FD" w14:textId="171A850E" w:rsidR="00286858" w:rsidRDefault="00286858" w:rsidP="00ED141B">
      <w:pPr>
        <w:pStyle w:val="ListParagraph"/>
        <w:numPr>
          <w:ilvl w:val="1"/>
          <w:numId w:val="9"/>
        </w:numPr>
      </w:pPr>
      <w:r>
        <w:t>Have proper levels, learn a spell, and drag it on</w:t>
      </w:r>
    </w:p>
    <w:p w14:paraId="6F6F225B" w14:textId="5EE931CE" w:rsidR="00286858" w:rsidRDefault="00286858" w:rsidP="00ED141B">
      <w:pPr>
        <w:pStyle w:val="ListParagraph"/>
        <w:numPr>
          <w:ilvl w:val="1"/>
          <w:numId w:val="9"/>
        </w:numPr>
      </w:pPr>
      <w:r>
        <w:lastRenderedPageBreak/>
        <w:t>Have improper level, and attempt to learn spell but fail</w:t>
      </w:r>
    </w:p>
    <w:p w14:paraId="3328A3DF" w14:textId="1081BA8E" w:rsidR="00286858" w:rsidRDefault="00286858" w:rsidP="00ED141B">
      <w:pPr>
        <w:pStyle w:val="ListParagraph"/>
        <w:numPr>
          <w:ilvl w:val="1"/>
          <w:numId w:val="9"/>
        </w:numPr>
      </w:pPr>
      <w:r>
        <w:t>Attempt to drag unlearned spells</w:t>
      </w:r>
    </w:p>
    <w:p w14:paraId="5BDE8B1D" w14:textId="261C978A" w:rsidR="00B13766" w:rsidRDefault="00B13766" w:rsidP="00ED141B">
      <w:pPr>
        <w:pStyle w:val="ListParagraph"/>
        <w:numPr>
          <w:ilvl w:val="0"/>
          <w:numId w:val="9"/>
        </w:numPr>
      </w:pPr>
      <w:r>
        <w:t>Ensure the actionbar reacts properly to skills being casted</w:t>
      </w:r>
    </w:p>
    <w:p w14:paraId="31EE4D8B" w14:textId="5AA3E189" w:rsidR="00B13766" w:rsidRDefault="00B13766" w:rsidP="00ED141B">
      <w:pPr>
        <w:pStyle w:val="ListParagraph"/>
        <w:numPr>
          <w:ilvl w:val="1"/>
          <w:numId w:val="9"/>
        </w:numPr>
      </w:pPr>
      <w:r>
        <w:t>Should show CD’s for skills after they are activated</w:t>
      </w:r>
    </w:p>
    <w:p w14:paraId="5C1025BA" w14:textId="0098BC2A" w:rsidR="00F96CA1" w:rsidRDefault="00F96CA1" w:rsidP="00ED141B">
      <w:pPr>
        <w:pStyle w:val="ListParagraph"/>
        <w:numPr>
          <w:ilvl w:val="1"/>
          <w:numId w:val="9"/>
        </w:numPr>
      </w:pPr>
      <w:r>
        <w:t xml:space="preserve">Skill images should not change when </w:t>
      </w:r>
      <w:r w:rsidR="00805652">
        <w:t>a</w:t>
      </w:r>
      <w:r>
        <w:t xml:space="preserve"> skills are on CD</w:t>
      </w:r>
      <w:r w:rsidR="00805652">
        <w:t>, it should just have aa red radial effect</w:t>
      </w:r>
    </w:p>
    <w:p w14:paraId="41D8A72D" w14:textId="7994F34D" w:rsidR="00B13766" w:rsidRDefault="00B13766" w:rsidP="00ED141B">
      <w:pPr>
        <w:pStyle w:val="ListParagraph"/>
        <w:numPr>
          <w:ilvl w:val="1"/>
          <w:numId w:val="9"/>
        </w:numPr>
      </w:pPr>
      <w:r>
        <w:t>Using items should not trigger this effect (even though items cast spells unless the same spell is equipped in the action bar which wouldn’t happen in the real game</w:t>
      </w:r>
      <w:r w:rsidR="005F2D23">
        <w:t xml:space="preserve"> since we’ll use a separate set of spells</w:t>
      </w:r>
      <w:r>
        <w:t>)</w:t>
      </w:r>
    </w:p>
    <w:p w14:paraId="0AE43F91" w14:textId="36705DA6" w:rsidR="00B13766" w:rsidRDefault="00656D6A" w:rsidP="00656D6A">
      <w:pPr>
        <w:pStyle w:val="ListParagraph"/>
        <w:numPr>
          <w:ilvl w:val="0"/>
          <w:numId w:val="9"/>
        </w:numPr>
      </w:pPr>
      <w:r>
        <w:t>Test out actionbar drag and drop amongst its own slots</w:t>
      </w:r>
    </w:p>
    <w:p w14:paraId="28BF6A35" w14:textId="3C164B18" w:rsidR="00286858" w:rsidRDefault="00286858" w:rsidP="00ED141B">
      <w:pPr>
        <w:pStyle w:val="ListParagraph"/>
        <w:numPr>
          <w:ilvl w:val="0"/>
          <w:numId w:val="9"/>
        </w:numPr>
      </w:pPr>
      <w:r>
        <w:t>Use console commands to check various spell behaviors</w:t>
      </w:r>
    </w:p>
    <w:p w14:paraId="50FA45BE" w14:textId="2ED8B58F" w:rsidR="00286858" w:rsidRDefault="00286858" w:rsidP="00ED141B">
      <w:pPr>
        <w:pStyle w:val="ListParagraph"/>
        <w:numPr>
          <w:ilvl w:val="1"/>
          <w:numId w:val="9"/>
        </w:numPr>
      </w:pPr>
      <w:r>
        <w:t>Ensure buffing correctly updates stats</w:t>
      </w:r>
    </w:p>
    <w:p w14:paraId="4ABA04BE" w14:textId="65E89B88" w:rsidR="00286858" w:rsidRDefault="00286858" w:rsidP="00ED141B">
      <w:pPr>
        <w:pStyle w:val="ListParagraph"/>
        <w:numPr>
          <w:ilvl w:val="1"/>
          <w:numId w:val="9"/>
        </w:numPr>
      </w:pPr>
      <w:r>
        <w:t>Ensure damage formula correctly applied</w:t>
      </w:r>
    </w:p>
    <w:p w14:paraId="1F97B499" w14:textId="6C8BB815" w:rsidR="00286858" w:rsidRDefault="00286858" w:rsidP="00ED141B">
      <w:pPr>
        <w:pStyle w:val="ListParagraph"/>
        <w:numPr>
          <w:ilvl w:val="0"/>
          <w:numId w:val="9"/>
        </w:numPr>
      </w:pPr>
      <w:r>
        <w:t>Ensure proper targeting for spell that falls in each category. For example:</w:t>
      </w:r>
    </w:p>
    <w:p w14:paraId="47756DAA" w14:textId="576B2295" w:rsidR="00286858" w:rsidRDefault="00286858" w:rsidP="00ED141B">
      <w:pPr>
        <w:pStyle w:val="ListParagraph"/>
        <w:numPr>
          <w:ilvl w:val="1"/>
          <w:numId w:val="9"/>
        </w:numPr>
      </w:pPr>
      <w:r>
        <w:t>Fire bullet (single target enemy)</w:t>
      </w:r>
    </w:p>
    <w:p w14:paraId="7A5C30DB" w14:textId="0C34C6F3" w:rsidR="00286858" w:rsidRDefault="00286858" w:rsidP="00ED141B">
      <w:pPr>
        <w:pStyle w:val="ListParagraph"/>
        <w:numPr>
          <w:ilvl w:val="1"/>
          <w:numId w:val="9"/>
        </w:numPr>
      </w:pPr>
      <w:r>
        <w:t>Firestorm (aoe spell enemy)</w:t>
      </w:r>
    </w:p>
    <w:p w14:paraId="5FC1139E" w14:textId="27A3902B" w:rsidR="00286858" w:rsidRDefault="00286858" w:rsidP="00ED141B">
      <w:pPr>
        <w:pStyle w:val="ListParagraph"/>
        <w:numPr>
          <w:ilvl w:val="1"/>
          <w:numId w:val="9"/>
        </w:numPr>
      </w:pPr>
      <w:r>
        <w:t>Healing Circle (aoe spell ally)</w:t>
      </w:r>
    </w:p>
    <w:p w14:paraId="48DE7A57" w14:textId="04E8EFE0" w:rsidR="00286858" w:rsidRDefault="00286858" w:rsidP="00ED141B">
      <w:pPr>
        <w:pStyle w:val="ListParagraph"/>
        <w:numPr>
          <w:ilvl w:val="1"/>
          <w:numId w:val="9"/>
        </w:numPr>
      </w:pPr>
      <w:r>
        <w:t>TBD: Flamethrower (aoe cone)</w:t>
      </w:r>
    </w:p>
    <w:p w14:paraId="5788D48A" w14:textId="4D401454" w:rsidR="00286858" w:rsidRDefault="00286858" w:rsidP="00ED141B">
      <w:pPr>
        <w:pStyle w:val="ListParagraph"/>
        <w:numPr>
          <w:ilvl w:val="1"/>
          <w:numId w:val="9"/>
        </w:numPr>
      </w:pPr>
      <w:r>
        <w:t>Cure (single target ally)</w:t>
      </w:r>
    </w:p>
    <w:p w14:paraId="2E58B7F4" w14:textId="0FF66527" w:rsidR="00286858" w:rsidRDefault="00286858" w:rsidP="00ED141B">
      <w:pPr>
        <w:pStyle w:val="ListParagraph"/>
        <w:numPr>
          <w:ilvl w:val="1"/>
          <w:numId w:val="9"/>
        </w:numPr>
      </w:pPr>
      <w:r>
        <w:t>Iron Maiden (single target both)</w:t>
      </w:r>
    </w:p>
    <w:p w14:paraId="7A933705" w14:textId="200CD383" w:rsidR="00286858" w:rsidRDefault="00286858" w:rsidP="00ED141B">
      <w:pPr>
        <w:pStyle w:val="ListParagraph"/>
        <w:numPr>
          <w:ilvl w:val="1"/>
          <w:numId w:val="9"/>
        </w:numPr>
      </w:pPr>
      <w:r>
        <w:t>Winter blast (line targeting)</w:t>
      </w:r>
    </w:p>
    <w:p w14:paraId="602E7E90" w14:textId="39C68558" w:rsidR="00286858" w:rsidRPr="00286858" w:rsidRDefault="00286858" w:rsidP="00ED141B">
      <w:pPr>
        <w:pStyle w:val="ListParagraph"/>
        <w:numPr>
          <w:ilvl w:val="1"/>
          <w:numId w:val="9"/>
        </w:numPr>
      </w:pPr>
      <w:r>
        <w:t>Unlock (single target interactables)</w:t>
      </w:r>
    </w:p>
    <w:p w14:paraId="4DE0B4D6" w14:textId="271AFD2F" w:rsidR="00B664DC" w:rsidRDefault="00B664DC" w:rsidP="00534902">
      <w:pPr>
        <w:pStyle w:val="Heading2"/>
      </w:pPr>
      <w:r>
        <w:t>Enemies</w:t>
      </w:r>
    </w:p>
    <w:p w14:paraId="516FCE66" w14:textId="5A9905E3" w:rsidR="00286858" w:rsidRDefault="00286858" w:rsidP="00ED141B">
      <w:pPr>
        <w:pStyle w:val="ListParagraph"/>
        <w:numPr>
          <w:ilvl w:val="0"/>
          <w:numId w:val="10"/>
        </w:numPr>
      </w:pPr>
      <w:r>
        <w:t>Take control of enemies and chase allied units around with console commands</w:t>
      </w:r>
    </w:p>
    <w:p w14:paraId="3B83AEDB" w14:textId="7B6114B6" w:rsidR="00447D87" w:rsidRPr="00286858" w:rsidRDefault="00447D87" w:rsidP="00ED141B">
      <w:pPr>
        <w:pStyle w:val="ListParagraph"/>
        <w:numPr>
          <w:ilvl w:val="0"/>
          <w:numId w:val="10"/>
        </w:numPr>
      </w:pPr>
      <w:r>
        <w:t>Make sure that if enemies kill all our heroes, we reach a GameOver state</w:t>
      </w:r>
      <w:r w:rsidR="00EE0700">
        <w:t xml:space="preserve"> (so far only a UI displays that takes us back to the main menu)</w:t>
      </w:r>
    </w:p>
    <w:p w14:paraId="7563F89E" w14:textId="61BA6995" w:rsidR="00B664DC" w:rsidRDefault="00B664DC" w:rsidP="00534902">
      <w:pPr>
        <w:pStyle w:val="Heading2"/>
      </w:pPr>
      <w:r>
        <w:t>Stats</w:t>
      </w:r>
    </w:p>
    <w:p w14:paraId="47715A03" w14:textId="37758AC0" w:rsidR="00524B71" w:rsidRDefault="00524B71" w:rsidP="00ED141B">
      <w:pPr>
        <w:pStyle w:val="ListParagraph"/>
        <w:numPr>
          <w:ilvl w:val="0"/>
          <w:numId w:val="12"/>
        </w:numPr>
      </w:pPr>
      <w:r>
        <w:t>Test out everything that can modify stats</w:t>
      </w:r>
    </w:p>
    <w:p w14:paraId="3CBEBD31" w14:textId="77777777" w:rsidR="00524B71" w:rsidRDefault="00524B71" w:rsidP="00ED141B">
      <w:pPr>
        <w:pStyle w:val="ListParagraph"/>
        <w:numPr>
          <w:ilvl w:val="1"/>
          <w:numId w:val="12"/>
        </w:numPr>
      </w:pPr>
      <w:r>
        <w:t>Spells</w:t>
      </w:r>
    </w:p>
    <w:p w14:paraId="4D73D192" w14:textId="2C0E80F5" w:rsidR="00524B71" w:rsidRDefault="00524B71" w:rsidP="00ED141B">
      <w:pPr>
        <w:pStyle w:val="ListParagraph"/>
        <w:numPr>
          <w:ilvl w:val="1"/>
          <w:numId w:val="12"/>
        </w:numPr>
      </w:pPr>
      <w:r>
        <w:t>Equipment</w:t>
      </w:r>
    </w:p>
    <w:p w14:paraId="43760C46" w14:textId="646700FB" w:rsidR="00524B71" w:rsidRDefault="00524B71" w:rsidP="00ED141B">
      <w:pPr>
        <w:pStyle w:val="ListParagraph"/>
        <w:numPr>
          <w:ilvl w:val="1"/>
          <w:numId w:val="12"/>
        </w:numPr>
      </w:pPr>
      <w:r>
        <w:t>Character Upgrades</w:t>
      </w:r>
    </w:p>
    <w:p w14:paraId="3358BC7F" w14:textId="56F46B43" w:rsidR="00524B71" w:rsidRDefault="00524B71" w:rsidP="00ED141B">
      <w:pPr>
        <w:pStyle w:val="ListParagraph"/>
        <w:numPr>
          <w:ilvl w:val="1"/>
          <w:numId w:val="12"/>
        </w:numPr>
      </w:pPr>
      <w:r>
        <w:t xml:space="preserve">Triggers??? </w:t>
      </w:r>
    </w:p>
    <w:p w14:paraId="244E9BFF" w14:textId="240E7DB5" w:rsidR="00B26E02" w:rsidRDefault="00B26E02" w:rsidP="00ED141B">
      <w:pPr>
        <w:pStyle w:val="ListParagraph"/>
        <w:numPr>
          <w:ilvl w:val="0"/>
          <w:numId w:val="12"/>
        </w:numPr>
      </w:pPr>
      <w:r>
        <w:t>Stat Clamping</w:t>
      </w:r>
    </w:p>
    <w:p w14:paraId="04EC9065" w14:textId="34365B05" w:rsidR="00524B71" w:rsidRDefault="00524B71" w:rsidP="00ED141B">
      <w:pPr>
        <w:pStyle w:val="ListParagraph"/>
        <w:numPr>
          <w:ilvl w:val="1"/>
          <w:numId w:val="12"/>
        </w:numPr>
      </w:pPr>
      <w:r>
        <w:t>Ensure vitals do not overflow</w:t>
      </w:r>
    </w:p>
    <w:p w14:paraId="56A57AD4" w14:textId="1CD42A00" w:rsidR="00524B71" w:rsidRDefault="003C42F5" w:rsidP="00ED141B">
      <w:pPr>
        <w:pStyle w:val="ListParagraph"/>
        <w:numPr>
          <w:ilvl w:val="1"/>
          <w:numId w:val="12"/>
        </w:numPr>
      </w:pPr>
      <w:r>
        <w:t>Ensure vitals do not get regenerated when equipping items that give such boosts</w:t>
      </w:r>
    </w:p>
    <w:p w14:paraId="125C0A29" w14:textId="169B0A1D" w:rsidR="00B26E02" w:rsidRDefault="00B26E02" w:rsidP="00ED141B">
      <w:pPr>
        <w:pStyle w:val="ListParagraph"/>
        <w:numPr>
          <w:ilvl w:val="0"/>
          <w:numId w:val="12"/>
        </w:numPr>
      </w:pPr>
      <w:r>
        <w:t>Test out the effect of stats</w:t>
      </w:r>
    </w:p>
    <w:p w14:paraId="54DFBC19" w14:textId="6C839087" w:rsidR="00B26E02" w:rsidRDefault="00B26E02" w:rsidP="00ED141B">
      <w:pPr>
        <w:pStyle w:val="ListParagraph"/>
        <w:numPr>
          <w:ilvl w:val="1"/>
          <w:numId w:val="12"/>
        </w:numPr>
      </w:pPr>
      <w:r>
        <w:t>Ensure spells properly scale with the main attributes</w:t>
      </w:r>
    </w:p>
    <w:p w14:paraId="0E4C80AF" w14:textId="15BBD025" w:rsidR="00B26E02" w:rsidRDefault="00B26E02" w:rsidP="00ED141B">
      <w:pPr>
        <w:pStyle w:val="ListParagraph"/>
        <w:numPr>
          <w:ilvl w:val="1"/>
          <w:numId w:val="12"/>
        </w:numPr>
      </w:pPr>
      <w:r>
        <w:t>Ensure weapon damage properly scales with the main attributes</w:t>
      </w:r>
    </w:p>
    <w:p w14:paraId="612CDEE0" w14:textId="25173C92" w:rsidR="00B26E02" w:rsidRDefault="00B26E02" w:rsidP="00ED141B">
      <w:pPr>
        <w:pStyle w:val="ListParagraph"/>
        <w:numPr>
          <w:ilvl w:val="1"/>
          <w:numId w:val="12"/>
        </w:numPr>
      </w:pPr>
      <w:r>
        <w:t>Ensure spell damage reduction and piercing are applied on the right elements</w:t>
      </w:r>
    </w:p>
    <w:p w14:paraId="077B6637" w14:textId="018A1B93" w:rsidR="004A0FF4" w:rsidRDefault="004A0FF4" w:rsidP="004A0FF4">
      <w:pPr>
        <w:pStyle w:val="Heading2"/>
      </w:pPr>
      <w:r>
        <w:t>UI</w:t>
      </w:r>
    </w:p>
    <w:p w14:paraId="2A509771" w14:textId="67EABC73" w:rsidR="004A0FF4" w:rsidRDefault="004A0FF4" w:rsidP="00ED141B">
      <w:pPr>
        <w:pStyle w:val="ListParagraph"/>
        <w:numPr>
          <w:ilvl w:val="0"/>
          <w:numId w:val="23"/>
        </w:numPr>
      </w:pPr>
      <w:r>
        <w:t>Ensure damage numbers jump to a good height (visible) for units of different sizes</w:t>
      </w:r>
    </w:p>
    <w:p w14:paraId="334C710D" w14:textId="706E82B3" w:rsidR="00447D87" w:rsidRPr="004A0FF4" w:rsidRDefault="00447D87" w:rsidP="00ED141B">
      <w:pPr>
        <w:pStyle w:val="ListParagraph"/>
        <w:numPr>
          <w:ilvl w:val="0"/>
          <w:numId w:val="23"/>
        </w:numPr>
      </w:pPr>
      <w:r>
        <w:lastRenderedPageBreak/>
        <w:t>Ensure dying damage number shows</w:t>
      </w:r>
    </w:p>
    <w:p w14:paraId="3702B9F1" w14:textId="5B9B17DD" w:rsidR="001766F1" w:rsidRDefault="001766F1" w:rsidP="00780BDB">
      <w:pPr>
        <w:pStyle w:val="Heading1"/>
      </w:pPr>
      <w:r>
        <w:t>Minigame</w:t>
      </w:r>
    </w:p>
    <w:p w14:paraId="18F2CBD3" w14:textId="5CC70D98" w:rsidR="008B3C7E" w:rsidRDefault="008B3C7E" w:rsidP="00534902">
      <w:pPr>
        <w:pStyle w:val="Heading2"/>
      </w:pPr>
      <w:r>
        <w:t>Pawn Transition</w:t>
      </w:r>
    </w:p>
    <w:p w14:paraId="5B615DE1" w14:textId="7F6DF202" w:rsidR="00E92FB8" w:rsidRDefault="00E92FB8" w:rsidP="00ED141B">
      <w:pPr>
        <w:pStyle w:val="ListParagraph"/>
        <w:numPr>
          <w:ilvl w:val="0"/>
          <w:numId w:val="13"/>
        </w:numPr>
      </w:pPr>
      <w:r>
        <w:t>Ensure we can still open up the break menu</w:t>
      </w:r>
    </w:p>
    <w:p w14:paraId="37EA307C" w14:textId="0848806C" w:rsidR="00E92FB8" w:rsidRPr="00E92FB8" w:rsidRDefault="00E92FB8" w:rsidP="00ED141B">
      <w:pPr>
        <w:pStyle w:val="ListParagraph"/>
        <w:numPr>
          <w:ilvl w:val="0"/>
          <w:numId w:val="13"/>
        </w:numPr>
      </w:pPr>
      <w:r>
        <w:t>Ensure no other menus or control can be accessed besides that of the minigame</w:t>
      </w:r>
    </w:p>
    <w:p w14:paraId="294C88B6" w14:textId="55CDD02D" w:rsidR="001766F1" w:rsidRDefault="001766F1" w:rsidP="00780BDB">
      <w:pPr>
        <w:pStyle w:val="Heading1"/>
      </w:pPr>
      <w:r>
        <w:t>Interactable Level</w:t>
      </w:r>
    </w:p>
    <w:p w14:paraId="53B83B5E" w14:textId="3B6058DD" w:rsidR="008155B5" w:rsidRPr="008155B5" w:rsidRDefault="008155B5" w:rsidP="008155B5">
      <w:pPr>
        <w:pStyle w:val="Heading2"/>
      </w:pPr>
      <w:r>
        <w:t>Basic Features</w:t>
      </w:r>
    </w:p>
    <w:p w14:paraId="65766733" w14:textId="0DAE9DE6" w:rsidR="00B10E79" w:rsidRDefault="00B10E79" w:rsidP="00ED141B">
      <w:pPr>
        <w:pStyle w:val="ListParagraph"/>
        <w:numPr>
          <w:ilvl w:val="0"/>
          <w:numId w:val="16"/>
        </w:numPr>
      </w:pPr>
      <w:r>
        <w:t>Ensure we can use keys on doors</w:t>
      </w:r>
    </w:p>
    <w:p w14:paraId="7EEC403D" w14:textId="7884D2E0" w:rsidR="00E752DC" w:rsidRDefault="00E752DC" w:rsidP="00ED141B">
      <w:pPr>
        <w:pStyle w:val="ListParagraph"/>
        <w:numPr>
          <w:ilvl w:val="1"/>
          <w:numId w:val="16"/>
        </w:numPr>
      </w:pPr>
      <w:r>
        <w:t>Make sure only the key with the proper id works, and if it is the wrong key the error message pops out.</w:t>
      </w:r>
    </w:p>
    <w:p w14:paraId="70FC7B6E" w14:textId="4133AE70" w:rsidR="00B10E79" w:rsidRDefault="00B10E79" w:rsidP="00ED141B">
      <w:pPr>
        <w:pStyle w:val="ListParagraph"/>
        <w:numPr>
          <w:ilvl w:val="0"/>
          <w:numId w:val="16"/>
        </w:numPr>
      </w:pPr>
      <w:r>
        <w:t>Ensure we cannot open locked doors and pass through them</w:t>
      </w:r>
    </w:p>
    <w:p w14:paraId="76B7CFAF" w14:textId="4CE6729F" w:rsidR="00B10E79" w:rsidRDefault="00B10E79" w:rsidP="00ED141B">
      <w:pPr>
        <w:pStyle w:val="ListParagraph"/>
        <w:numPr>
          <w:ilvl w:val="0"/>
          <w:numId w:val="16"/>
        </w:numPr>
      </w:pPr>
      <w:r>
        <w:t>Ensure interactable pickups are correctly loaded</w:t>
      </w:r>
    </w:p>
    <w:p w14:paraId="3FC81188" w14:textId="1ADB1B35" w:rsidR="00B10E79" w:rsidRDefault="00B10E79" w:rsidP="00ED141B">
      <w:pPr>
        <w:pStyle w:val="ListParagraph"/>
        <w:numPr>
          <w:ilvl w:val="0"/>
          <w:numId w:val="16"/>
        </w:numPr>
      </w:pPr>
      <w:r>
        <w:t>Ensure wardrobes are correctly loaded as well</w:t>
      </w:r>
    </w:p>
    <w:p w14:paraId="62AF8303" w14:textId="50CF1774" w:rsidR="00B10E79" w:rsidRDefault="00B10E79" w:rsidP="00ED141B">
      <w:pPr>
        <w:pStyle w:val="ListParagraph"/>
        <w:numPr>
          <w:ilvl w:val="0"/>
          <w:numId w:val="16"/>
        </w:numPr>
      </w:pPr>
      <w:r>
        <w:t>Ensure that interactable that have their locations in an unreachable spot can be navigated via backup.</w:t>
      </w:r>
    </w:p>
    <w:p w14:paraId="33C38D17" w14:textId="46A998E0" w:rsidR="00B10E79" w:rsidRDefault="00B10E79" w:rsidP="00ED141B">
      <w:pPr>
        <w:pStyle w:val="ListParagraph"/>
        <w:numPr>
          <w:ilvl w:val="0"/>
          <w:numId w:val="16"/>
        </w:numPr>
      </w:pPr>
      <w:r>
        <w:t>Ensure actor turns towards interactable before using it</w:t>
      </w:r>
    </w:p>
    <w:p w14:paraId="735AA89B" w14:textId="7DBB1BF0" w:rsidR="00B10E79" w:rsidRDefault="00B10E79" w:rsidP="00ED141B">
      <w:pPr>
        <w:pStyle w:val="ListParagraph"/>
        <w:numPr>
          <w:ilvl w:val="0"/>
          <w:numId w:val="16"/>
        </w:numPr>
      </w:pPr>
      <w:r>
        <w:t>Test out each of the interactable decorators</w:t>
      </w:r>
    </w:p>
    <w:p w14:paraId="0E2BCAAA" w14:textId="540906EF" w:rsidR="00B10E79" w:rsidRDefault="00B10E79" w:rsidP="00ED141B">
      <w:pPr>
        <w:pStyle w:val="ListParagraph"/>
        <w:numPr>
          <w:ilvl w:val="1"/>
          <w:numId w:val="16"/>
        </w:numPr>
      </w:pPr>
      <w:r>
        <w:t>Named interactable</w:t>
      </w:r>
    </w:p>
    <w:p w14:paraId="683B235B" w14:textId="573159C9" w:rsidR="00B10E79" w:rsidRDefault="00B10E79" w:rsidP="00ED141B">
      <w:pPr>
        <w:pStyle w:val="ListParagraph"/>
        <w:numPr>
          <w:ilvl w:val="1"/>
          <w:numId w:val="16"/>
        </w:numPr>
      </w:pPr>
      <w:r>
        <w:t>Conditional interactable</w:t>
      </w:r>
    </w:p>
    <w:p w14:paraId="0D449B0F" w14:textId="7E410294" w:rsidR="00B10E79" w:rsidRDefault="00B10E79" w:rsidP="00ED141B">
      <w:pPr>
        <w:pStyle w:val="ListParagraph"/>
        <w:numPr>
          <w:ilvl w:val="1"/>
          <w:numId w:val="16"/>
        </w:numPr>
      </w:pPr>
      <w:r>
        <w:t>Trigger interactable</w:t>
      </w:r>
    </w:p>
    <w:p w14:paraId="1F0CEA98" w14:textId="657712E7" w:rsidR="00B10E79" w:rsidRDefault="00B10E79" w:rsidP="00ED141B">
      <w:pPr>
        <w:pStyle w:val="ListParagraph"/>
        <w:numPr>
          <w:ilvl w:val="0"/>
          <w:numId w:val="16"/>
        </w:numPr>
      </w:pPr>
      <w:r>
        <w:t>Test out the interactable cursor</w:t>
      </w:r>
    </w:p>
    <w:p w14:paraId="241D0428" w14:textId="0E3561C2" w:rsidR="00CD2014" w:rsidRDefault="00CD2014" w:rsidP="00ED141B">
      <w:pPr>
        <w:pStyle w:val="ListParagraph"/>
        <w:numPr>
          <w:ilvl w:val="0"/>
          <w:numId w:val="16"/>
        </w:numPr>
      </w:pPr>
      <w:r>
        <w:t>Ensure we cannot interact with multiple interactable during blocking interactions</w:t>
      </w:r>
    </w:p>
    <w:p w14:paraId="35B60759" w14:textId="44E5FF88" w:rsidR="008155B5" w:rsidRDefault="008155B5" w:rsidP="008155B5">
      <w:pPr>
        <w:pStyle w:val="Heading2"/>
      </w:pPr>
      <w:r>
        <w:t>Inventory Testing</w:t>
      </w:r>
    </w:p>
    <w:p w14:paraId="4688ED88" w14:textId="4F2CBC68" w:rsidR="006F0AC9" w:rsidRDefault="006F0AC9" w:rsidP="00ED141B">
      <w:pPr>
        <w:pStyle w:val="ListParagraph"/>
        <w:numPr>
          <w:ilvl w:val="0"/>
          <w:numId w:val="22"/>
        </w:numPr>
      </w:pPr>
      <w:r>
        <w:t xml:space="preserve">Test </w:t>
      </w:r>
      <w:r w:rsidR="009240E8">
        <w:t xml:space="preserve">inventory </w:t>
      </w:r>
      <w:r>
        <w:t>drag and drop</w:t>
      </w:r>
    </w:p>
    <w:p w14:paraId="07FF8B2F" w14:textId="417EF25D" w:rsidR="007D6403" w:rsidRDefault="007D6403" w:rsidP="00ED141B">
      <w:pPr>
        <w:pStyle w:val="ListParagraph"/>
        <w:numPr>
          <w:ilvl w:val="1"/>
          <w:numId w:val="22"/>
        </w:numPr>
      </w:pPr>
      <w:r>
        <w:t>Test dragging from slot to slot</w:t>
      </w:r>
    </w:p>
    <w:p w14:paraId="4FD977D1" w14:textId="024A424E" w:rsidR="003D1D4D" w:rsidRDefault="003D1D4D" w:rsidP="00ED141B">
      <w:pPr>
        <w:pStyle w:val="ListParagraph"/>
        <w:numPr>
          <w:ilvl w:val="1"/>
          <w:numId w:val="22"/>
        </w:numPr>
      </w:pPr>
      <w:r>
        <w:t>Test dragging from item to inventory</w:t>
      </w:r>
    </w:p>
    <w:p w14:paraId="75DE66A6" w14:textId="097B22C1" w:rsidR="00F94153" w:rsidRDefault="00F94153" w:rsidP="00ED141B">
      <w:pPr>
        <w:pStyle w:val="ListParagraph"/>
        <w:numPr>
          <w:ilvl w:val="1"/>
          <w:numId w:val="22"/>
        </w:numPr>
      </w:pPr>
      <w:r>
        <w:t xml:space="preserve">Test throwing away items by dropping them on the </w:t>
      </w:r>
      <w:r w:rsidR="001C456F">
        <w:t>in game</w:t>
      </w:r>
      <w:r>
        <w:t xml:space="preserve"> menu (anywhere outside of the inventory)</w:t>
      </w:r>
    </w:p>
    <w:p w14:paraId="3D648770" w14:textId="67C4B86D" w:rsidR="00450EC7" w:rsidRDefault="00450EC7" w:rsidP="00ED141B">
      <w:pPr>
        <w:pStyle w:val="ListParagraph"/>
        <w:numPr>
          <w:ilvl w:val="1"/>
          <w:numId w:val="22"/>
        </w:numPr>
      </w:pPr>
      <w:r>
        <w:t>Test dragging item to another page (hover over the arrow buttons to swap pages while holding onto an item)</w:t>
      </w:r>
    </w:p>
    <w:p w14:paraId="00E4233D" w14:textId="7DDBF4CB" w:rsidR="00450EC7" w:rsidRDefault="00450EC7" w:rsidP="00ED141B">
      <w:pPr>
        <w:pStyle w:val="ListParagraph"/>
        <w:numPr>
          <w:ilvl w:val="1"/>
          <w:numId w:val="22"/>
        </w:numPr>
      </w:pPr>
      <w:r>
        <w:t>Test dragging item to another hero unit (hover over hero buttons to swap inventories)</w:t>
      </w:r>
    </w:p>
    <w:p w14:paraId="7ADC0EDB" w14:textId="3B7BE94B" w:rsidR="006F0AC9" w:rsidRDefault="007D6403" w:rsidP="00ED141B">
      <w:pPr>
        <w:pStyle w:val="ListParagraph"/>
        <w:numPr>
          <w:ilvl w:val="0"/>
          <w:numId w:val="22"/>
        </w:numPr>
      </w:pPr>
      <w:r>
        <w:t>Test inventory edge cases</w:t>
      </w:r>
    </w:p>
    <w:p w14:paraId="1BB1C3BB" w14:textId="4D5A7F45" w:rsidR="007D6403" w:rsidRDefault="007D6403" w:rsidP="00ED141B">
      <w:pPr>
        <w:pStyle w:val="ListParagraph"/>
        <w:numPr>
          <w:ilvl w:val="1"/>
          <w:numId w:val="22"/>
        </w:numPr>
      </w:pPr>
      <w:r>
        <w:t>Test overflow inventory</w:t>
      </w:r>
    </w:p>
    <w:p w14:paraId="23D16BBC" w14:textId="781E0D11" w:rsidR="007D6403" w:rsidRDefault="009240E8" w:rsidP="00ED141B">
      <w:pPr>
        <w:pStyle w:val="ListParagraph"/>
        <w:numPr>
          <w:ilvl w:val="1"/>
          <w:numId w:val="22"/>
        </w:numPr>
      </w:pPr>
      <w:r>
        <w:t>Tests</w:t>
      </w:r>
      <w:r w:rsidR="007D6403">
        <w:t xml:space="preserve"> overfill pickup</w:t>
      </w:r>
      <w:r w:rsidR="00F94153">
        <w:t xml:space="preserve"> (</w:t>
      </w:r>
      <w:r>
        <w:t xml:space="preserve">pickup </w:t>
      </w:r>
      <w:r w:rsidR="00F94153">
        <w:t xml:space="preserve">shouldn’t </w:t>
      </w:r>
      <w:r w:rsidR="00450EC7">
        <w:t>disappear</w:t>
      </w:r>
      <w:r w:rsidR="00F94153">
        <w:t xml:space="preserve"> from ground</w:t>
      </w:r>
      <w:r>
        <w:t xml:space="preserve"> if we don’t have enough room to grab everything</w:t>
      </w:r>
      <w:r w:rsidR="00F94153">
        <w:t>)</w:t>
      </w:r>
    </w:p>
    <w:p w14:paraId="33E838DE" w14:textId="09E57DA9" w:rsidR="00541B0A" w:rsidRDefault="00541B0A" w:rsidP="00ED141B">
      <w:pPr>
        <w:pStyle w:val="ListParagraph"/>
        <w:numPr>
          <w:ilvl w:val="1"/>
          <w:numId w:val="22"/>
        </w:numPr>
      </w:pPr>
      <w:r>
        <w:t xml:space="preserve">Test adding new items after we drop items after an overflow </w:t>
      </w:r>
    </w:p>
    <w:p w14:paraId="441283A7" w14:textId="50005617" w:rsidR="00541B0A" w:rsidRDefault="00541B0A" w:rsidP="00ED141B">
      <w:pPr>
        <w:pStyle w:val="ListParagraph"/>
        <w:numPr>
          <w:ilvl w:val="2"/>
          <w:numId w:val="22"/>
        </w:numPr>
      </w:pPr>
      <w:r>
        <w:t>Add items via new pickup</w:t>
      </w:r>
    </w:p>
    <w:p w14:paraId="37F38A58" w14:textId="3FB7503C" w:rsidR="00541B0A" w:rsidRDefault="00541B0A" w:rsidP="00ED141B">
      <w:pPr>
        <w:pStyle w:val="ListParagraph"/>
        <w:numPr>
          <w:ilvl w:val="2"/>
          <w:numId w:val="22"/>
        </w:numPr>
      </w:pPr>
      <w:r>
        <w:t>Add items via storage</w:t>
      </w:r>
    </w:p>
    <w:p w14:paraId="73C79D05" w14:textId="7FB6F9F8" w:rsidR="00541B0A" w:rsidRDefault="00541B0A" w:rsidP="00ED141B">
      <w:pPr>
        <w:pStyle w:val="ListParagraph"/>
        <w:numPr>
          <w:ilvl w:val="2"/>
          <w:numId w:val="22"/>
        </w:numPr>
      </w:pPr>
      <w:r>
        <w:lastRenderedPageBreak/>
        <w:t>Add items via sho pNPC</w:t>
      </w:r>
    </w:p>
    <w:p w14:paraId="3DCC8BBE" w14:textId="2E355946" w:rsidR="002E56D3" w:rsidRPr="006F0AC9" w:rsidRDefault="002E56D3" w:rsidP="00ED141B">
      <w:pPr>
        <w:pStyle w:val="ListParagraph"/>
        <w:numPr>
          <w:ilvl w:val="0"/>
          <w:numId w:val="22"/>
        </w:numPr>
      </w:pPr>
      <w:r>
        <w:t>Test the above cases with a multi hero party (use different heroes to hold inventory items)</w:t>
      </w:r>
    </w:p>
    <w:p w14:paraId="558E2160" w14:textId="77777777" w:rsidR="008155B5" w:rsidRPr="008155B5" w:rsidRDefault="008155B5" w:rsidP="008155B5"/>
    <w:p w14:paraId="46752777" w14:textId="53BA5455" w:rsidR="001766F1" w:rsidRDefault="001766F1" w:rsidP="00780BDB">
      <w:pPr>
        <w:pStyle w:val="Heading1"/>
      </w:pPr>
      <w:r>
        <w:t>NPC Room</w:t>
      </w:r>
    </w:p>
    <w:p w14:paraId="384059B4" w14:textId="5BE8FF32" w:rsidR="00B87FA3" w:rsidRPr="00B87FA3" w:rsidRDefault="0022643A" w:rsidP="00534902">
      <w:pPr>
        <w:pStyle w:val="Heading2"/>
      </w:pPr>
      <w:r>
        <w:t>NPC UI Test</w:t>
      </w:r>
    </w:p>
    <w:p w14:paraId="4C7D81B9" w14:textId="4AC725CB" w:rsidR="00DD47B6" w:rsidRDefault="00DD47B6" w:rsidP="00ED141B">
      <w:pPr>
        <w:pStyle w:val="ListParagraph"/>
        <w:numPr>
          <w:ilvl w:val="0"/>
          <w:numId w:val="3"/>
        </w:numPr>
      </w:pPr>
      <w:r>
        <w:t>When talking to an NPC, depending on the type (normal, intimate, shopkeeper), we should get different menus available</w:t>
      </w:r>
    </w:p>
    <w:p w14:paraId="04245819" w14:textId="1D6BD2AA" w:rsidR="0022643A" w:rsidRDefault="00B87FA3" w:rsidP="00ED141B">
      <w:pPr>
        <w:pStyle w:val="ListParagraph"/>
        <w:numPr>
          <w:ilvl w:val="0"/>
          <w:numId w:val="3"/>
        </w:numPr>
      </w:pPr>
      <w:r>
        <w:t>Ensure we can navigate the dialog wheel completely to initiate a conversation</w:t>
      </w:r>
    </w:p>
    <w:p w14:paraId="1E18913C" w14:textId="3F663557" w:rsidR="00B87FA3" w:rsidRDefault="00B87FA3" w:rsidP="00ED141B">
      <w:pPr>
        <w:pStyle w:val="ListParagraph"/>
        <w:numPr>
          <w:ilvl w:val="1"/>
          <w:numId w:val="3"/>
        </w:numPr>
      </w:pPr>
      <w:r>
        <w:t>Ensure that after the conversation the wheel shows back up</w:t>
      </w:r>
    </w:p>
    <w:p w14:paraId="4F193108" w14:textId="0BAEC9A0" w:rsidR="00B87FA3" w:rsidRDefault="00B87FA3" w:rsidP="00ED141B">
      <w:pPr>
        <w:pStyle w:val="ListParagraph"/>
        <w:numPr>
          <w:ilvl w:val="1"/>
          <w:numId w:val="3"/>
        </w:numPr>
      </w:pPr>
      <w:r>
        <w:t>Ensure that we can right click to get back to the talk menu and it brings us to the correct talk menu depending on what kind of NPC we are talking to.</w:t>
      </w:r>
    </w:p>
    <w:p w14:paraId="6D8803F3" w14:textId="53A3A462" w:rsidR="00DD47B6" w:rsidRDefault="00DD47B6" w:rsidP="00ED141B">
      <w:pPr>
        <w:pStyle w:val="ListParagraph"/>
        <w:numPr>
          <w:ilvl w:val="0"/>
          <w:numId w:val="3"/>
        </w:numPr>
      </w:pPr>
      <w:r>
        <w:t>Ensure our actionbar is hidden when we start talking to an NPC, and returned after we click leave</w:t>
      </w:r>
    </w:p>
    <w:p w14:paraId="47E62648" w14:textId="522CCC55" w:rsidR="003D1D4D" w:rsidRDefault="003D1D4D" w:rsidP="00ED141B">
      <w:pPr>
        <w:pStyle w:val="ListParagraph"/>
        <w:numPr>
          <w:ilvl w:val="0"/>
          <w:numId w:val="3"/>
        </w:numPr>
      </w:pPr>
      <w:r>
        <w:t xml:space="preserve">Test </w:t>
      </w:r>
      <w:r w:rsidR="00C80B95">
        <w:t xml:space="preserve">same inventory testing features </w:t>
      </w:r>
      <w:r>
        <w:t>on NPC shop</w:t>
      </w:r>
    </w:p>
    <w:p w14:paraId="1BA7B592" w14:textId="1DC97C15" w:rsidR="00C80B95" w:rsidRDefault="00C80B95" w:rsidP="00ED141B">
      <w:pPr>
        <w:pStyle w:val="ListParagraph"/>
        <w:numPr>
          <w:ilvl w:val="1"/>
          <w:numId w:val="3"/>
        </w:numPr>
      </w:pPr>
      <w:r>
        <w:t>Ensure confirmation boxes come up on rare items</w:t>
      </w:r>
    </w:p>
    <w:p w14:paraId="0A2A481F" w14:textId="0575824F" w:rsidR="003D1D4D" w:rsidRDefault="003D1D4D" w:rsidP="00ED141B">
      <w:pPr>
        <w:pStyle w:val="ListParagraph"/>
        <w:numPr>
          <w:ilvl w:val="0"/>
          <w:numId w:val="3"/>
        </w:numPr>
      </w:pPr>
      <w:r w:rsidRPr="003D1D4D">
        <w:rPr>
          <w:b/>
          <w:bCs/>
        </w:rPr>
        <w:t>TBD:</w:t>
      </w:r>
      <w:r>
        <w:t xml:space="preserve"> Once gifting is implemented, test out that menu as well</w:t>
      </w:r>
    </w:p>
    <w:p w14:paraId="2D3E5B7A" w14:textId="77777777" w:rsidR="00363BAD" w:rsidRDefault="00363BAD" w:rsidP="00534902">
      <w:pPr>
        <w:pStyle w:val="Heading2"/>
      </w:pPr>
      <w:r>
        <w:t>Test Dialog</w:t>
      </w:r>
    </w:p>
    <w:p w14:paraId="7C8106DF" w14:textId="7B682528" w:rsidR="00363BAD" w:rsidRDefault="00596FC6" w:rsidP="00ED141B">
      <w:pPr>
        <w:pStyle w:val="ListParagraph"/>
        <w:numPr>
          <w:ilvl w:val="0"/>
          <w:numId w:val="24"/>
        </w:numPr>
      </w:pPr>
      <w:r>
        <w:t>Test out dialog with various choices</w:t>
      </w:r>
    </w:p>
    <w:p w14:paraId="656662B2" w14:textId="25A4E3B4" w:rsidR="00596FC6" w:rsidRDefault="00596FC6" w:rsidP="00ED141B">
      <w:pPr>
        <w:pStyle w:val="ListParagraph"/>
        <w:numPr>
          <w:ilvl w:val="0"/>
          <w:numId w:val="24"/>
        </w:numPr>
      </w:pPr>
      <w:r>
        <w:t>Test out dialog that triggers things</w:t>
      </w:r>
    </w:p>
    <w:p w14:paraId="41C02477" w14:textId="0225DEB0" w:rsidR="0054748A" w:rsidRDefault="0054748A" w:rsidP="00ED141B">
      <w:pPr>
        <w:pStyle w:val="ListParagraph"/>
        <w:numPr>
          <w:ilvl w:val="0"/>
          <w:numId w:val="24"/>
        </w:numPr>
      </w:pPr>
      <w:r>
        <w:t>Test out dialog conditionals</w:t>
      </w:r>
    </w:p>
    <w:p w14:paraId="22018908" w14:textId="56854F32" w:rsidR="00596FC6" w:rsidRDefault="00596FC6" w:rsidP="00ED141B">
      <w:pPr>
        <w:pStyle w:val="ListParagraph"/>
        <w:numPr>
          <w:ilvl w:val="0"/>
          <w:numId w:val="24"/>
        </w:numPr>
      </w:pPr>
      <w:r>
        <w:t>Test our custom dialog lines triggers</w:t>
      </w:r>
      <w:r w:rsidR="00B32A31">
        <w:t xml:space="preserve"> </w:t>
      </w:r>
    </w:p>
    <w:p w14:paraId="533C2334" w14:textId="76133548" w:rsidR="00B32A31" w:rsidRDefault="00B32A31" w:rsidP="00B32A31">
      <w:pPr>
        <w:pStyle w:val="ListParagraph"/>
        <w:numPr>
          <w:ilvl w:val="0"/>
          <w:numId w:val="24"/>
        </w:numPr>
      </w:pPr>
      <w:r>
        <w:t>Test empty conversation starter tests</w:t>
      </w:r>
    </w:p>
    <w:p w14:paraId="3C156162" w14:textId="77C4EC81" w:rsidR="00596FC6" w:rsidRDefault="00596FC6" w:rsidP="00ED141B">
      <w:pPr>
        <w:pStyle w:val="ListParagraph"/>
        <w:numPr>
          <w:ilvl w:val="0"/>
          <w:numId w:val="24"/>
        </w:numPr>
      </w:pPr>
      <w:r>
        <w:t>Test out preset dialog and preset dialog triggers</w:t>
      </w:r>
    </w:p>
    <w:p w14:paraId="79D90877" w14:textId="5EC72286" w:rsidR="00596FC6" w:rsidRDefault="00596FC6" w:rsidP="00ED141B">
      <w:pPr>
        <w:pStyle w:val="ListParagraph"/>
        <w:numPr>
          <w:ilvl w:val="0"/>
          <w:numId w:val="24"/>
        </w:numPr>
      </w:pPr>
      <w:r>
        <w:t>Test out conversation changing triggers</w:t>
      </w:r>
    </w:p>
    <w:p w14:paraId="188459FB" w14:textId="4012D56C" w:rsidR="00596FC6" w:rsidRDefault="00596FC6" w:rsidP="00ED141B">
      <w:pPr>
        <w:pStyle w:val="ListParagraph"/>
        <w:numPr>
          <w:ilvl w:val="0"/>
          <w:numId w:val="24"/>
        </w:numPr>
      </w:pPr>
      <w:r>
        <w:t xml:space="preserve">Test out </w:t>
      </w:r>
      <w:r w:rsidR="00782465">
        <w:t>default response mechanic</w:t>
      </w:r>
    </w:p>
    <w:p w14:paraId="1828BADF" w14:textId="3FA94A28" w:rsidR="00782465" w:rsidRDefault="00782465" w:rsidP="00ED141B">
      <w:pPr>
        <w:pStyle w:val="ListParagraph"/>
        <w:numPr>
          <w:ilvl w:val="0"/>
          <w:numId w:val="24"/>
        </w:numPr>
      </w:pPr>
      <w:r>
        <w:t>Test our conversation starter mechanic</w:t>
      </w:r>
    </w:p>
    <w:p w14:paraId="5C8EC4C9" w14:textId="035AADF7" w:rsidR="00782465" w:rsidRDefault="00782465" w:rsidP="00ED141B">
      <w:pPr>
        <w:pStyle w:val="ListParagraph"/>
        <w:numPr>
          <w:ilvl w:val="0"/>
          <w:numId w:val="24"/>
        </w:numPr>
      </w:pPr>
      <w:r>
        <w:t>Test out conversation topic on the dialog wheel</w:t>
      </w:r>
    </w:p>
    <w:p w14:paraId="48D09D78" w14:textId="795C1C6D" w:rsidR="00782465" w:rsidRDefault="00782465" w:rsidP="00ED141B">
      <w:pPr>
        <w:pStyle w:val="ListParagraph"/>
        <w:numPr>
          <w:ilvl w:val="0"/>
          <w:numId w:val="24"/>
        </w:numPr>
      </w:pPr>
      <w:r>
        <w:t>Test out bWantsToConverse flag</w:t>
      </w:r>
    </w:p>
    <w:p w14:paraId="5DBB767C" w14:textId="43E39FC3" w:rsidR="0063652B" w:rsidRPr="0063652B" w:rsidRDefault="0063652B" w:rsidP="00ED141B">
      <w:pPr>
        <w:pStyle w:val="ListParagraph"/>
        <w:numPr>
          <w:ilvl w:val="0"/>
          <w:numId w:val="24"/>
        </w:numPr>
        <w:rPr>
          <w:b/>
          <w:bCs/>
        </w:rPr>
      </w:pPr>
      <w:r w:rsidRPr="0063652B">
        <w:rPr>
          <w:b/>
          <w:bCs/>
        </w:rPr>
        <w:t>TBD</w:t>
      </w:r>
      <w:r>
        <w:t xml:space="preserve"> – Test out dialog name text replacement (Hero1 replaced by actual hero name in first party slot and so forth</w:t>
      </w:r>
      <w:r w:rsidR="008A7DD8">
        <w:t>. Hero replaced by interacting hero</w:t>
      </w:r>
      <w:r>
        <w:t>).</w:t>
      </w:r>
    </w:p>
    <w:p w14:paraId="06F9617A" w14:textId="5D2FDC82" w:rsidR="00321E35" w:rsidRDefault="00321E35" w:rsidP="00534902">
      <w:pPr>
        <w:pStyle w:val="Heading2"/>
      </w:pPr>
      <w:r>
        <w:t>NPC AI</w:t>
      </w:r>
    </w:p>
    <w:p w14:paraId="102B43FE" w14:textId="584D233E" w:rsidR="00321E35" w:rsidRDefault="00321E35" w:rsidP="00ED141B">
      <w:pPr>
        <w:pStyle w:val="ListParagraph"/>
        <w:numPr>
          <w:ilvl w:val="0"/>
          <w:numId w:val="5"/>
        </w:numPr>
      </w:pPr>
      <w:r>
        <w:t>Test NPC Patrolling</w:t>
      </w:r>
    </w:p>
    <w:p w14:paraId="224DEE52" w14:textId="7FE7AC38" w:rsidR="00D33FB9" w:rsidRDefault="00D33FB9" w:rsidP="00ED141B">
      <w:pPr>
        <w:pStyle w:val="ListParagraph"/>
        <w:numPr>
          <w:ilvl w:val="1"/>
          <w:numId w:val="5"/>
        </w:numPr>
      </w:pPr>
      <w:r>
        <w:t>Ensure patrol path loops</w:t>
      </w:r>
    </w:p>
    <w:p w14:paraId="75C6E0D8" w14:textId="5DDF20F9" w:rsidR="006A7D84" w:rsidRDefault="006A7D84" w:rsidP="00ED141B">
      <w:pPr>
        <w:pStyle w:val="ListParagraph"/>
        <w:numPr>
          <w:ilvl w:val="1"/>
          <w:numId w:val="5"/>
        </w:numPr>
      </w:pPr>
      <w:r>
        <w:t>NPC stops patrolling when we start to talk</w:t>
      </w:r>
    </w:p>
    <w:p w14:paraId="25FAFA33" w14:textId="29176926" w:rsidR="00041ED1" w:rsidRDefault="00041ED1" w:rsidP="00ED141B">
      <w:pPr>
        <w:pStyle w:val="ListParagraph"/>
        <w:numPr>
          <w:ilvl w:val="1"/>
          <w:numId w:val="5"/>
        </w:numPr>
      </w:pPr>
      <w:r>
        <w:t>NPC should resume patrolling after we stop talking</w:t>
      </w:r>
    </w:p>
    <w:p w14:paraId="46691D91" w14:textId="4D1B1B56" w:rsidR="00321E35" w:rsidRDefault="00006E87" w:rsidP="00006E87">
      <w:pPr>
        <w:pStyle w:val="Heading2"/>
      </w:pPr>
      <w:r>
        <w:t>Dialog Pipeline</w:t>
      </w:r>
    </w:p>
    <w:p w14:paraId="23F48078" w14:textId="7274B263" w:rsidR="00006E87" w:rsidRDefault="00006E87" w:rsidP="00ED141B">
      <w:pPr>
        <w:pStyle w:val="ListParagraph"/>
        <w:numPr>
          <w:ilvl w:val="0"/>
          <w:numId w:val="25"/>
        </w:numPr>
      </w:pPr>
      <w:r>
        <w:t>Test the dialog tool</w:t>
      </w:r>
    </w:p>
    <w:p w14:paraId="01EC6FD6" w14:textId="4FED5444" w:rsidR="00006E87" w:rsidRDefault="00006E87" w:rsidP="00ED141B">
      <w:pPr>
        <w:pStyle w:val="ListParagraph"/>
        <w:numPr>
          <w:ilvl w:val="0"/>
          <w:numId w:val="25"/>
        </w:numPr>
      </w:pPr>
      <w:r>
        <w:t>Test the script to import dialog into the dialog table</w:t>
      </w:r>
    </w:p>
    <w:p w14:paraId="5EC69176" w14:textId="6D494F7E" w:rsidR="00006E87" w:rsidRPr="00006E87" w:rsidRDefault="00006E87" w:rsidP="00ED141B">
      <w:pPr>
        <w:pStyle w:val="ListParagraph"/>
        <w:numPr>
          <w:ilvl w:val="0"/>
          <w:numId w:val="25"/>
        </w:numPr>
        <w:rPr>
          <w:b/>
          <w:bCs/>
        </w:rPr>
      </w:pPr>
      <w:r w:rsidRPr="00006E87">
        <w:rPr>
          <w:b/>
          <w:bCs/>
        </w:rPr>
        <w:lastRenderedPageBreak/>
        <w:t>TBD</w:t>
      </w:r>
      <w:r>
        <w:rPr>
          <w:b/>
          <w:bCs/>
        </w:rPr>
        <w:t xml:space="preserve"> </w:t>
      </w:r>
      <w:r w:rsidR="00BF1540">
        <w:rPr>
          <w:b/>
          <w:bCs/>
        </w:rPr>
        <w:t xml:space="preserve">- </w:t>
      </w:r>
      <w:r>
        <w:t>split up dialog into separate tables to be loaded in separately</w:t>
      </w:r>
    </w:p>
    <w:p w14:paraId="637DC0CD" w14:textId="0A9A5F49" w:rsidR="00DD47B6" w:rsidRDefault="00DD47B6" w:rsidP="00DD47B6">
      <w:pPr>
        <w:pStyle w:val="ListParagraph"/>
      </w:pPr>
    </w:p>
    <w:p w14:paraId="6FFC9DC3" w14:textId="64134EF6" w:rsidR="00A500FF" w:rsidRDefault="00A500FF" w:rsidP="00A500FF">
      <w:pPr>
        <w:pStyle w:val="Heading2"/>
      </w:pPr>
      <w:r>
        <w:t>Shop Mechanics</w:t>
      </w:r>
    </w:p>
    <w:p w14:paraId="53C91573" w14:textId="5E78F95C" w:rsidR="00A500FF" w:rsidRDefault="00A500FF" w:rsidP="00A500FF">
      <w:pPr>
        <w:pStyle w:val="ListParagraph"/>
        <w:numPr>
          <w:ilvl w:val="0"/>
          <w:numId w:val="26"/>
        </w:numPr>
      </w:pPr>
      <w:r>
        <w:t>Ensure correct messages pop up when we do not have the requirements to buy something</w:t>
      </w:r>
    </w:p>
    <w:p w14:paraId="62032CF0" w14:textId="4CE62240" w:rsidR="00A500FF" w:rsidRDefault="00A500FF" w:rsidP="00A500FF">
      <w:pPr>
        <w:pStyle w:val="ListParagraph"/>
        <w:numPr>
          <w:ilvl w:val="0"/>
          <w:numId w:val="26"/>
        </w:numPr>
      </w:pPr>
      <w:r>
        <w:t>Ensure we have the correct trade items and squeezies to trade for an item</w:t>
      </w:r>
    </w:p>
    <w:p w14:paraId="33BCDDD2" w14:textId="5424F668" w:rsidR="00A500FF" w:rsidRPr="00A500FF" w:rsidRDefault="00A500FF" w:rsidP="00A500FF">
      <w:pPr>
        <w:pStyle w:val="ListParagraph"/>
        <w:numPr>
          <w:ilvl w:val="0"/>
          <w:numId w:val="26"/>
        </w:numPr>
      </w:pPr>
      <w:r>
        <w:t>Test buying item with filled backpack</w:t>
      </w:r>
    </w:p>
    <w:p w14:paraId="5DA7FC1E" w14:textId="5C8A4744" w:rsidR="001766F1" w:rsidRDefault="001766F1" w:rsidP="00780BDB">
      <w:pPr>
        <w:pStyle w:val="Heading1"/>
      </w:pPr>
      <w:r>
        <w:t>Mechanics Room</w:t>
      </w:r>
    </w:p>
    <w:p w14:paraId="3FDCD7DE" w14:textId="5C8377C3" w:rsidR="00562E4A" w:rsidRDefault="00562E4A" w:rsidP="00534902">
      <w:pPr>
        <w:pStyle w:val="Heading2"/>
      </w:pPr>
      <w:r>
        <w:t>Triggers</w:t>
      </w:r>
    </w:p>
    <w:p w14:paraId="3A96594B" w14:textId="6C383AEF" w:rsidR="00D12086" w:rsidRPr="00D12086" w:rsidRDefault="00D12086" w:rsidP="00ED141B">
      <w:pPr>
        <w:pStyle w:val="ListParagraph"/>
        <w:numPr>
          <w:ilvl w:val="0"/>
          <w:numId w:val="18"/>
        </w:numPr>
      </w:pPr>
      <w:r>
        <w:t>Test every single trigger</w:t>
      </w:r>
      <w:r w:rsidR="00CC2502">
        <w:t xml:space="preserve"> with good and bad parameters</w:t>
      </w:r>
    </w:p>
    <w:p w14:paraId="3B32C7CC" w14:textId="4A033340" w:rsidR="00562E4A" w:rsidRDefault="00562E4A" w:rsidP="00534902">
      <w:pPr>
        <w:pStyle w:val="Heading2"/>
      </w:pPr>
      <w:r>
        <w:t>Effects</w:t>
      </w:r>
    </w:p>
    <w:p w14:paraId="77D1FF47" w14:textId="2F64DFAC" w:rsidR="00D12086" w:rsidRDefault="00D12086" w:rsidP="00ED141B">
      <w:pPr>
        <w:pStyle w:val="ListParagraph"/>
        <w:numPr>
          <w:ilvl w:val="0"/>
          <w:numId w:val="19"/>
        </w:numPr>
      </w:pPr>
      <w:r>
        <w:t>Ensure fade and occlusion culling effects work and are togglable</w:t>
      </w:r>
    </w:p>
    <w:p w14:paraId="4BE58C65" w14:textId="4D3840E2" w:rsidR="00D12086" w:rsidRPr="00D12086" w:rsidRDefault="00D12086" w:rsidP="00ED141B">
      <w:pPr>
        <w:pStyle w:val="ListParagraph"/>
        <w:numPr>
          <w:ilvl w:val="0"/>
          <w:numId w:val="19"/>
        </w:numPr>
      </w:pPr>
      <w:r>
        <w:t>Ensure the barricade kicks players from walking in a certain area</w:t>
      </w:r>
    </w:p>
    <w:p w14:paraId="7F078C00" w14:textId="655734E1" w:rsidR="001766F1" w:rsidRDefault="001766F1" w:rsidP="00780BDB">
      <w:pPr>
        <w:pStyle w:val="Heading1"/>
      </w:pPr>
      <w:r>
        <w:t>Storyboard Room</w:t>
      </w:r>
    </w:p>
    <w:p w14:paraId="01DD3FFA" w14:textId="7663736A" w:rsidR="004A5321" w:rsidRDefault="004A5321" w:rsidP="00534902">
      <w:pPr>
        <w:pStyle w:val="Heading2"/>
      </w:pPr>
      <w:r>
        <w:t>Events</w:t>
      </w:r>
    </w:p>
    <w:p w14:paraId="61F3B04F" w14:textId="6F353526" w:rsidR="00CC2502" w:rsidRDefault="00CC2502" w:rsidP="00ED141B">
      <w:pPr>
        <w:pStyle w:val="ListParagraph"/>
        <w:numPr>
          <w:ilvl w:val="0"/>
          <w:numId w:val="20"/>
        </w:numPr>
      </w:pPr>
      <w:r>
        <w:t>Storyboard menu should fly in and out when transitioning</w:t>
      </w:r>
    </w:p>
    <w:p w14:paraId="604F904F" w14:textId="799EF396" w:rsidR="00780BDB" w:rsidRDefault="00780BDB" w:rsidP="00ED141B">
      <w:pPr>
        <w:pStyle w:val="ListParagraph"/>
        <w:numPr>
          <w:ilvl w:val="0"/>
          <w:numId w:val="20"/>
        </w:numPr>
      </w:pPr>
      <w:r>
        <w:t>Trigger a storyboard event  and ensure that the triggers associated with it proc</w:t>
      </w:r>
    </w:p>
    <w:p w14:paraId="363E8B4B" w14:textId="09DBB994" w:rsidR="00780BDB" w:rsidRPr="00780BDB" w:rsidRDefault="00780BDB" w:rsidP="00ED141B">
      <w:pPr>
        <w:pStyle w:val="ListParagraph"/>
        <w:numPr>
          <w:ilvl w:val="0"/>
          <w:numId w:val="20"/>
        </w:numPr>
      </w:pPr>
      <w:r>
        <w:t>Test out the next chapter and section transitions</w:t>
      </w:r>
    </w:p>
    <w:p w14:paraId="3B062C69" w14:textId="3FE76623" w:rsidR="001766F1" w:rsidRDefault="001766F1" w:rsidP="00780BDB">
      <w:pPr>
        <w:pStyle w:val="Heading1"/>
      </w:pPr>
      <w:r>
        <w:t>Movie Room</w:t>
      </w:r>
    </w:p>
    <w:p w14:paraId="2B462E93" w14:textId="11510360" w:rsidR="004A5321" w:rsidRDefault="004A5321" w:rsidP="00534902">
      <w:pPr>
        <w:pStyle w:val="Heading2"/>
      </w:pPr>
      <w:r>
        <w:t>Cutscenes</w:t>
      </w:r>
    </w:p>
    <w:p w14:paraId="6BFB313F" w14:textId="5A187E30" w:rsidR="00780BDB" w:rsidRPr="00780BDB" w:rsidRDefault="00780BDB" w:rsidP="00ED141B">
      <w:pPr>
        <w:pStyle w:val="ListParagraph"/>
        <w:numPr>
          <w:ilvl w:val="0"/>
          <w:numId w:val="21"/>
        </w:numPr>
      </w:pPr>
      <w:r>
        <w:t>Ensure cutscenes can be triggered</w:t>
      </w:r>
    </w:p>
    <w:p w14:paraId="639DB6B2" w14:textId="42C267B5" w:rsidR="001766F1" w:rsidRDefault="001766F1" w:rsidP="00780BDB">
      <w:pPr>
        <w:pStyle w:val="Heading1"/>
      </w:pPr>
      <w:r>
        <w:t>Item Usage Room</w:t>
      </w:r>
    </w:p>
    <w:p w14:paraId="3F8EEC4A" w14:textId="77777777" w:rsidR="004A5321" w:rsidRDefault="004A5321" w:rsidP="00534902">
      <w:pPr>
        <w:pStyle w:val="Heading2"/>
      </w:pPr>
      <w:r>
        <w:t>Item Check</w:t>
      </w:r>
    </w:p>
    <w:p w14:paraId="690BAD05" w14:textId="4F229383" w:rsidR="004A5321" w:rsidRDefault="001A62DF" w:rsidP="00ED141B">
      <w:pPr>
        <w:pStyle w:val="ListParagraph"/>
        <w:numPr>
          <w:ilvl w:val="0"/>
          <w:numId w:val="4"/>
        </w:numPr>
      </w:pPr>
      <w:r w:rsidRPr="001A62DF">
        <w:rPr>
          <w:b/>
          <w:bCs/>
        </w:rPr>
        <w:t>TBD:</w:t>
      </w:r>
      <w:r>
        <w:t xml:space="preserve"> </w:t>
      </w:r>
      <w:r w:rsidR="004A5321">
        <w:t xml:space="preserve">Check </w:t>
      </w:r>
      <w:r>
        <w:t>functionality of items here using item spawner</w:t>
      </w:r>
    </w:p>
    <w:p w14:paraId="7C81DAC8" w14:textId="6395572D" w:rsidR="001A62DF" w:rsidRPr="008B3C7E" w:rsidRDefault="001A62DF" w:rsidP="00ED141B">
      <w:pPr>
        <w:pStyle w:val="ListParagraph"/>
        <w:numPr>
          <w:ilvl w:val="0"/>
          <w:numId w:val="4"/>
        </w:numPr>
      </w:pPr>
      <w:r>
        <w:t>Most tests on inventory can be done in interactable room</w:t>
      </w:r>
    </w:p>
    <w:p w14:paraId="37EB7723" w14:textId="77777777" w:rsidR="00321E35" w:rsidRPr="00321E35" w:rsidRDefault="00321E35" w:rsidP="00FA3C4E"/>
    <w:sectPr w:rsidR="00321E35" w:rsidRPr="00321E3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EA29BA" w14:textId="77777777" w:rsidR="00591A6A" w:rsidRDefault="00591A6A">
      <w:pPr>
        <w:spacing w:after="0" w:line="240" w:lineRule="auto"/>
      </w:pPr>
      <w:r>
        <w:separator/>
      </w:r>
    </w:p>
  </w:endnote>
  <w:endnote w:type="continuationSeparator" w:id="0">
    <w:p w14:paraId="788615F5" w14:textId="77777777" w:rsidR="00591A6A" w:rsidRDefault="00591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Microsoft YaHe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Fira Code">
    <w:panose1 w:val="020B0509050000020004"/>
    <w:charset w:val="00"/>
    <w:family w:val="modern"/>
    <w:pitch w:val="fixed"/>
    <w:sig w:usb0="40000287" w:usb1="02003901"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692051" w14:textId="77777777" w:rsidR="00591A6A" w:rsidRDefault="00591A6A">
      <w:pPr>
        <w:spacing w:after="0" w:line="240" w:lineRule="auto"/>
      </w:pPr>
      <w:r>
        <w:separator/>
      </w:r>
    </w:p>
  </w:footnote>
  <w:footnote w:type="continuationSeparator" w:id="0">
    <w:p w14:paraId="1390DFB3" w14:textId="77777777" w:rsidR="00591A6A" w:rsidRDefault="00591A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3342A"/>
    <w:multiLevelType w:val="hybridMultilevel"/>
    <w:tmpl w:val="2F24CC20"/>
    <w:lvl w:ilvl="0" w:tplc="97ECE14C">
      <w:start w:val="1"/>
      <w:numFmt w:val="decimal"/>
      <w:lvlText w:val="%1."/>
      <w:lvlJc w:val="left"/>
      <w:pPr>
        <w:ind w:left="720" w:hanging="360"/>
      </w:pPr>
      <w:rPr>
        <w:rFonts w:hint="eastAsia"/>
        <w:color w:val="6FA0C0" w:themeColor="text2" w:themeTint="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82441"/>
    <w:multiLevelType w:val="hybridMultilevel"/>
    <w:tmpl w:val="18FE273A"/>
    <w:lvl w:ilvl="0" w:tplc="97ECE14C">
      <w:start w:val="1"/>
      <w:numFmt w:val="decimal"/>
      <w:lvlText w:val="%1."/>
      <w:lvlJc w:val="left"/>
      <w:pPr>
        <w:ind w:left="720" w:hanging="360"/>
      </w:pPr>
      <w:rPr>
        <w:rFonts w:hint="eastAsia"/>
        <w:color w:val="6FA0C0" w:themeColor="text2" w:themeTint="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46EA9"/>
    <w:multiLevelType w:val="hybridMultilevel"/>
    <w:tmpl w:val="3C5641B6"/>
    <w:lvl w:ilvl="0" w:tplc="97ECE14C">
      <w:start w:val="1"/>
      <w:numFmt w:val="decimal"/>
      <w:lvlText w:val="%1."/>
      <w:lvlJc w:val="left"/>
      <w:pPr>
        <w:ind w:left="720" w:hanging="360"/>
      </w:pPr>
      <w:rPr>
        <w:rFonts w:hint="eastAsia"/>
        <w:color w:val="6FA0C0" w:themeColor="text2" w:themeTint="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51485"/>
    <w:multiLevelType w:val="hybridMultilevel"/>
    <w:tmpl w:val="EDB0F6B6"/>
    <w:lvl w:ilvl="0" w:tplc="97ECE14C">
      <w:start w:val="1"/>
      <w:numFmt w:val="decimal"/>
      <w:lvlText w:val="%1."/>
      <w:lvlJc w:val="left"/>
      <w:pPr>
        <w:ind w:left="720" w:hanging="360"/>
      </w:pPr>
      <w:rPr>
        <w:rFonts w:hint="eastAsia"/>
        <w:color w:val="6FA0C0" w:themeColor="text2" w:themeTint="99"/>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00EA4"/>
    <w:multiLevelType w:val="hybridMultilevel"/>
    <w:tmpl w:val="D3168894"/>
    <w:lvl w:ilvl="0" w:tplc="97ECE14C">
      <w:start w:val="1"/>
      <w:numFmt w:val="decimal"/>
      <w:lvlText w:val="%1."/>
      <w:lvlJc w:val="left"/>
      <w:pPr>
        <w:ind w:left="720" w:hanging="360"/>
      </w:pPr>
      <w:rPr>
        <w:rFonts w:hint="eastAsia"/>
        <w:color w:val="6FA0C0" w:themeColor="text2" w:themeTint="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3D7D7F"/>
    <w:multiLevelType w:val="hybridMultilevel"/>
    <w:tmpl w:val="94783D02"/>
    <w:lvl w:ilvl="0" w:tplc="97ECE14C">
      <w:start w:val="1"/>
      <w:numFmt w:val="decimal"/>
      <w:lvlText w:val="%1."/>
      <w:lvlJc w:val="left"/>
      <w:pPr>
        <w:ind w:left="720" w:hanging="360"/>
      </w:pPr>
      <w:rPr>
        <w:rFonts w:hint="eastAsia"/>
        <w:color w:val="6FA0C0" w:themeColor="text2" w:themeTint="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430AD6"/>
    <w:multiLevelType w:val="hybridMultilevel"/>
    <w:tmpl w:val="D8D029AC"/>
    <w:lvl w:ilvl="0" w:tplc="97ECE14C">
      <w:start w:val="1"/>
      <w:numFmt w:val="decimal"/>
      <w:lvlText w:val="%1."/>
      <w:lvlJc w:val="left"/>
      <w:pPr>
        <w:ind w:left="720" w:hanging="360"/>
      </w:pPr>
      <w:rPr>
        <w:rFonts w:hint="eastAsia"/>
        <w:color w:val="6FA0C0" w:themeColor="text2" w:themeTint="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136161"/>
    <w:multiLevelType w:val="hybridMultilevel"/>
    <w:tmpl w:val="3FFC21D4"/>
    <w:lvl w:ilvl="0" w:tplc="97ECE14C">
      <w:start w:val="1"/>
      <w:numFmt w:val="decimal"/>
      <w:lvlText w:val="%1."/>
      <w:lvlJc w:val="left"/>
      <w:pPr>
        <w:ind w:left="720" w:hanging="360"/>
      </w:pPr>
      <w:rPr>
        <w:rFonts w:hint="eastAsia"/>
        <w:color w:val="6FA0C0" w:themeColor="text2" w:themeTint="99"/>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853C25"/>
    <w:multiLevelType w:val="hybridMultilevel"/>
    <w:tmpl w:val="4AF4C2FC"/>
    <w:lvl w:ilvl="0" w:tplc="97ECE14C">
      <w:start w:val="1"/>
      <w:numFmt w:val="decimal"/>
      <w:lvlText w:val="%1."/>
      <w:lvlJc w:val="left"/>
      <w:pPr>
        <w:ind w:left="720" w:hanging="360"/>
      </w:pPr>
      <w:rPr>
        <w:rFonts w:hint="eastAsia"/>
        <w:color w:val="6FA0C0" w:themeColor="text2" w:themeTint="99"/>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6B5293"/>
    <w:multiLevelType w:val="hybridMultilevel"/>
    <w:tmpl w:val="11540DF6"/>
    <w:lvl w:ilvl="0" w:tplc="97ECE14C">
      <w:start w:val="1"/>
      <w:numFmt w:val="decimal"/>
      <w:lvlText w:val="%1."/>
      <w:lvlJc w:val="left"/>
      <w:pPr>
        <w:ind w:left="720" w:hanging="360"/>
      </w:pPr>
      <w:rPr>
        <w:rFonts w:hint="eastAsia"/>
        <w:color w:val="6FA0C0" w:themeColor="text2" w:themeTint="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0D26BF"/>
    <w:multiLevelType w:val="hybridMultilevel"/>
    <w:tmpl w:val="698EF4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A52F2"/>
    <w:multiLevelType w:val="multilevel"/>
    <w:tmpl w:val="9AD44138"/>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2" w15:restartNumberingAfterBreak="0">
    <w:nsid w:val="486E7049"/>
    <w:multiLevelType w:val="hybridMultilevel"/>
    <w:tmpl w:val="BAB40F36"/>
    <w:lvl w:ilvl="0" w:tplc="97ECE14C">
      <w:start w:val="1"/>
      <w:numFmt w:val="decimal"/>
      <w:lvlText w:val="%1."/>
      <w:lvlJc w:val="left"/>
      <w:pPr>
        <w:ind w:left="720" w:hanging="360"/>
      </w:pPr>
      <w:rPr>
        <w:rFonts w:hint="eastAsia"/>
        <w:color w:val="6FA0C0" w:themeColor="text2" w:themeTint="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C47AB3"/>
    <w:multiLevelType w:val="hybridMultilevel"/>
    <w:tmpl w:val="0A4A2294"/>
    <w:lvl w:ilvl="0" w:tplc="97ECE14C">
      <w:start w:val="1"/>
      <w:numFmt w:val="decimal"/>
      <w:lvlText w:val="%1."/>
      <w:lvlJc w:val="left"/>
      <w:pPr>
        <w:ind w:left="720" w:hanging="360"/>
      </w:pPr>
      <w:rPr>
        <w:rFonts w:hint="eastAsia"/>
        <w:color w:val="6FA0C0" w:themeColor="text2" w:themeTint="99"/>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046443"/>
    <w:multiLevelType w:val="hybridMultilevel"/>
    <w:tmpl w:val="8CD0954C"/>
    <w:lvl w:ilvl="0" w:tplc="97ECE14C">
      <w:start w:val="1"/>
      <w:numFmt w:val="decimal"/>
      <w:lvlText w:val="%1."/>
      <w:lvlJc w:val="left"/>
      <w:pPr>
        <w:ind w:left="720" w:hanging="360"/>
      </w:pPr>
      <w:rPr>
        <w:rFonts w:hint="eastAsia"/>
        <w:color w:val="6FA0C0" w:themeColor="text2" w:themeTint="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607349"/>
    <w:multiLevelType w:val="hybridMultilevel"/>
    <w:tmpl w:val="2E9694D8"/>
    <w:lvl w:ilvl="0" w:tplc="97ECE14C">
      <w:start w:val="1"/>
      <w:numFmt w:val="decimal"/>
      <w:lvlText w:val="%1."/>
      <w:lvlJc w:val="left"/>
      <w:pPr>
        <w:ind w:left="720" w:hanging="360"/>
      </w:pPr>
      <w:rPr>
        <w:rFonts w:hint="eastAsia"/>
        <w:color w:val="6FA0C0" w:themeColor="text2" w:themeTint="99"/>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7E6C99"/>
    <w:multiLevelType w:val="hybridMultilevel"/>
    <w:tmpl w:val="0A4A2294"/>
    <w:lvl w:ilvl="0" w:tplc="97ECE14C">
      <w:start w:val="1"/>
      <w:numFmt w:val="decimal"/>
      <w:lvlText w:val="%1."/>
      <w:lvlJc w:val="left"/>
      <w:pPr>
        <w:ind w:left="720" w:hanging="360"/>
      </w:pPr>
      <w:rPr>
        <w:rFonts w:hint="eastAsia"/>
        <w:color w:val="6FA0C0" w:themeColor="text2" w:themeTint="99"/>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D13CAE"/>
    <w:multiLevelType w:val="hybridMultilevel"/>
    <w:tmpl w:val="8CD0954C"/>
    <w:lvl w:ilvl="0" w:tplc="97ECE14C">
      <w:start w:val="1"/>
      <w:numFmt w:val="decimal"/>
      <w:lvlText w:val="%1."/>
      <w:lvlJc w:val="left"/>
      <w:pPr>
        <w:ind w:left="720" w:hanging="360"/>
      </w:pPr>
      <w:rPr>
        <w:rFonts w:hint="eastAsia"/>
        <w:color w:val="6FA0C0" w:themeColor="text2" w:themeTint="99"/>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CB6991"/>
    <w:multiLevelType w:val="hybridMultilevel"/>
    <w:tmpl w:val="48B84FCE"/>
    <w:lvl w:ilvl="0" w:tplc="97ECE14C">
      <w:start w:val="1"/>
      <w:numFmt w:val="decimal"/>
      <w:lvlText w:val="%1."/>
      <w:lvlJc w:val="left"/>
      <w:pPr>
        <w:ind w:left="720" w:hanging="360"/>
      </w:pPr>
      <w:rPr>
        <w:rFonts w:hint="eastAsia"/>
        <w:color w:val="6FA0C0" w:themeColor="text2" w:themeTint="99"/>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99242B"/>
    <w:multiLevelType w:val="hybridMultilevel"/>
    <w:tmpl w:val="8E7A4756"/>
    <w:lvl w:ilvl="0" w:tplc="97ECE14C">
      <w:start w:val="1"/>
      <w:numFmt w:val="decimal"/>
      <w:lvlText w:val="%1."/>
      <w:lvlJc w:val="left"/>
      <w:pPr>
        <w:ind w:left="720" w:hanging="360"/>
      </w:pPr>
      <w:rPr>
        <w:rFonts w:hint="eastAsia"/>
        <w:color w:val="6FA0C0" w:themeColor="text2" w:themeTint="99"/>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9F01C5"/>
    <w:multiLevelType w:val="hybridMultilevel"/>
    <w:tmpl w:val="867A5938"/>
    <w:lvl w:ilvl="0" w:tplc="97ECE14C">
      <w:start w:val="1"/>
      <w:numFmt w:val="decimal"/>
      <w:lvlText w:val="%1."/>
      <w:lvlJc w:val="left"/>
      <w:pPr>
        <w:ind w:left="720" w:hanging="360"/>
      </w:pPr>
      <w:rPr>
        <w:rFonts w:hint="eastAsia"/>
        <w:color w:val="6FA0C0" w:themeColor="text2" w:themeTint="99"/>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727EE5"/>
    <w:multiLevelType w:val="hybridMultilevel"/>
    <w:tmpl w:val="4AF4C2FC"/>
    <w:lvl w:ilvl="0" w:tplc="97ECE14C">
      <w:start w:val="1"/>
      <w:numFmt w:val="decimal"/>
      <w:lvlText w:val="%1."/>
      <w:lvlJc w:val="left"/>
      <w:pPr>
        <w:ind w:left="720" w:hanging="360"/>
      </w:pPr>
      <w:rPr>
        <w:rFonts w:hint="eastAsia"/>
        <w:color w:val="6FA0C0" w:themeColor="text2" w:themeTint="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703F68"/>
    <w:multiLevelType w:val="hybridMultilevel"/>
    <w:tmpl w:val="576C300C"/>
    <w:lvl w:ilvl="0" w:tplc="97ECE14C">
      <w:start w:val="1"/>
      <w:numFmt w:val="decimal"/>
      <w:lvlText w:val="%1."/>
      <w:lvlJc w:val="left"/>
      <w:pPr>
        <w:ind w:left="720" w:hanging="360"/>
      </w:pPr>
      <w:rPr>
        <w:rFonts w:hint="eastAsia"/>
        <w:color w:val="6FA0C0" w:themeColor="text2" w:themeTint="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591328"/>
    <w:multiLevelType w:val="hybridMultilevel"/>
    <w:tmpl w:val="D8D029AC"/>
    <w:lvl w:ilvl="0" w:tplc="97ECE14C">
      <w:start w:val="1"/>
      <w:numFmt w:val="decimal"/>
      <w:lvlText w:val="%1."/>
      <w:lvlJc w:val="left"/>
      <w:pPr>
        <w:ind w:left="720" w:hanging="360"/>
      </w:pPr>
      <w:rPr>
        <w:rFonts w:hint="eastAsia"/>
        <w:color w:val="6FA0C0" w:themeColor="text2" w:themeTint="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FF79DB"/>
    <w:multiLevelType w:val="hybridMultilevel"/>
    <w:tmpl w:val="158E676E"/>
    <w:lvl w:ilvl="0" w:tplc="97ECE14C">
      <w:start w:val="1"/>
      <w:numFmt w:val="decimal"/>
      <w:lvlText w:val="%1."/>
      <w:lvlJc w:val="left"/>
      <w:pPr>
        <w:ind w:left="720" w:hanging="360"/>
      </w:pPr>
      <w:rPr>
        <w:rFonts w:hint="eastAsia"/>
        <w:color w:val="6FA0C0" w:themeColor="text2" w:themeTint="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EF7282"/>
    <w:multiLevelType w:val="hybridMultilevel"/>
    <w:tmpl w:val="6444EEBA"/>
    <w:lvl w:ilvl="0" w:tplc="97ECE14C">
      <w:start w:val="1"/>
      <w:numFmt w:val="decimal"/>
      <w:lvlText w:val="%1."/>
      <w:lvlJc w:val="left"/>
      <w:pPr>
        <w:ind w:left="720" w:hanging="360"/>
      </w:pPr>
      <w:rPr>
        <w:rFonts w:hint="eastAsia"/>
        <w:color w:val="6FA0C0" w:themeColor="text2" w:themeTint="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0"/>
  </w:num>
  <w:num w:numId="3">
    <w:abstractNumId w:val="3"/>
  </w:num>
  <w:num w:numId="4">
    <w:abstractNumId w:val="0"/>
  </w:num>
  <w:num w:numId="5">
    <w:abstractNumId w:val="17"/>
  </w:num>
  <w:num w:numId="6">
    <w:abstractNumId w:val="13"/>
  </w:num>
  <w:num w:numId="7">
    <w:abstractNumId w:val="16"/>
  </w:num>
  <w:num w:numId="8">
    <w:abstractNumId w:val="4"/>
  </w:num>
  <w:num w:numId="9">
    <w:abstractNumId w:val="7"/>
  </w:num>
  <w:num w:numId="10">
    <w:abstractNumId w:val="21"/>
  </w:num>
  <w:num w:numId="11">
    <w:abstractNumId w:val="18"/>
  </w:num>
  <w:num w:numId="12">
    <w:abstractNumId w:val="8"/>
  </w:num>
  <w:num w:numId="13">
    <w:abstractNumId w:val="5"/>
  </w:num>
  <w:num w:numId="14">
    <w:abstractNumId w:val="9"/>
  </w:num>
  <w:num w:numId="15">
    <w:abstractNumId w:val="25"/>
  </w:num>
  <w:num w:numId="16">
    <w:abstractNumId w:val="15"/>
  </w:num>
  <w:num w:numId="17">
    <w:abstractNumId w:val="12"/>
  </w:num>
  <w:num w:numId="18">
    <w:abstractNumId w:val="23"/>
  </w:num>
  <w:num w:numId="19">
    <w:abstractNumId w:val="6"/>
  </w:num>
  <w:num w:numId="20">
    <w:abstractNumId w:val="22"/>
  </w:num>
  <w:num w:numId="21">
    <w:abstractNumId w:val="1"/>
  </w:num>
  <w:num w:numId="22">
    <w:abstractNumId w:val="10"/>
  </w:num>
  <w:num w:numId="23">
    <w:abstractNumId w:val="24"/>
  </w:num>
  <w:num w:numId="24">
    <w:abstractNumId w:val="19"/>
  </w:num>
  <w:num w:numId="25">
    <w:abstractNumId w:val="14"/>
  </w:num>
  <w:num w:numId="26">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A2B"/>
    <w:rsid w:val="00006E87"/>
    <w:rsid w:val="00041ED1"/>
    <w:rsid w:val="00043A08"/>
    <w:rsid w:val="00043B26"/>
    <w:rsid w:val="00071D19"/>
    <w:rsid w:val="00086945"/>
    <w:rsid w:val="00092548"/>
    <w:rsid w:val="000929D2"/>
    <w:rsid w:val="000B3E02"/>
    <w:rsid w:val="000D219B"/>
    <w:rsid w:val="000E0544"/>
    <w:rsid w:val="00131A7D"/>
    <w:rsid w:val="00136511"/>
    <w:rsid w:val="00137490"/>
    <w:rsid w:val="00141399"/>
    <w:rsid w:val="001732D8"/>
    <w:rsid w:val="001766F1"/>
    <w:rsid w:val="00184E63"/>
    <w:rsid w:val="001861D8"/>
    <w:rsid w:val="00191F07"/>
    <w:rsid w:val="001A62DF"/>
    <w:rsid w:val="001C456F"/>
    <w:rsid w:val="001D720E"/>
    <w:rsid w:val="001E40E3"/>
    <w:rsid w:val="001F0FB6"/>
    <w:rsid w:val="00200FC5"/>
    <w:rsid w:val="00203C18"/>
    <w:rsid w:val="00216F2A"/>
    <w:rsid w:val="0022643A"/>
    <w:rsid w:val="0023351F"/>
    <w:rsid w:val="002523C7"/>
    <w:rsid w:val="00256744"/>
    <w:rsid w:val="002801E6"/>
    <w:rsid w:val="00286858"/>
    <w:rsid w:val="002876D5"/>
    <w:rsid w:val="002A1B12"/>
    <w:rsid w:val="002A2D85"/>
    <w:rsid w:val="002B3614"/>
    <w:rsid w:val="002B6BE9"/>
    <w:rsid w:val="002B7230"/>
    <w:rsid w:val="002E1C5A"/>
    <w:rsid w:val="002E5628"/>
    <w:rsid w:val="002E56D3"/>
    <w:rsid w:val="002F5B80"/>
    <w:rsid w:val="0031172B"/>
    <w:rsid w:val="00314567"/>
    <w:rsid w:val="00314A29"/>
    <w:rsid w:val="00321E35"/>
    <w:rsid w:val="00326758"/>
    <w:rsid w:val="00354CB8"/>
    <w:rsid w:val="00363BAD"/>
    <w:rsid w:val="00372D7C"/>
    <w:rsid w:val="00376E41"/>
    <w:rsid w:val="0039360A"/>
    <w:rsid w:val="003A506F"/>
    <w:rsid w:val="003C42F5"/>
    <w:rsid w:val="003D1D4D"/>
    <w:rsid w:val="00421DAB"/>
    <w:rsid w:val="0044393A"/>
    <w:rsid w:val="00447D87"/>
    <w:rsid w:val="00450EC7"/>
    <w:rsid w:val="00452496"/>
    <w:rsid w:val="00460A0D"/>
    <w:rsid w:val="00461F96"/>
    <w:rsid w:val="00466787"/>
    <w:rsid w:val="004A0FF4"/>
    <w:rsid w:val="004A5321"/>
    <w:rsid w:val="004A6BFF"/>
    <w:rsid w:val="004B2302"/>
    <w:rsid w:val="004E0A2B"/>
    <w:rsid w:val="004E2341"/>
    <w:rsid w:val="005149B0"/>
    <w:rsid w:val="0052090F"/>
    <w:rsid w:val="00524B71"/>
    <w:rsid w:val="005276B2"/>
    <w:rsid w:val="00534902"/>
    <w:rsid w:val="005413CA"/>
    <w:rsid w:val="00541B0A"/>
    <w:rsid w:val="0054748A"/>
    <w:rsid w:val="00562E4A"/>
    <w:rsid w:val="00566848"/>
    <w:rsid w:val="00573FFA"/>
    <w:rsid w:val="00591A6A"/>
    <w:rsid w:val="00596240"/>
    <w:rsid w:val="00596FC6"/>
    <w:rsid w:val="005C2E6A"/>
    <w:rsid w:val="005C7CDF"/>
    <w:rsid w:val="005D47E1"/>
    <w:rsid w:val="005F2D23"/>
    <w:rsid w:val="006123F0"/>
    <w:rsid w:val="00612FEC"/>
    <w:rsid w:val="00617F43"/>
    <w:rsid w:val="00634BAB"/>
    <w:rsid w:val="0063652B"/>
    <w:rsid w:val="00656D6A"/>
    <w:rsid w:val="00662AFC"/>
    <w:rsid w:val="006678E7"/>
    <w:rsid w:val="0068454F"/>
    <w:rsid w:val="006A7D84"/>
    <w:rsid w:val="006B06C5"/>
    <w:rsid w:val="006F0AC9"/>
    <w:rsid w:val="007321AB"/>
    <w:rsid w:val="00745BB9"/>
    <w:rsid w:val="00780BDB"/>
    <w:rsid w:val="00780F5E"/>
    <w:rsid w:val="00782465"/>
    <w:rsid w:val="007B0253"/>
    <w:rsid w:val="007C61C5"/>
    <w:rsid w:val="007D0E8B"/>
    <w:rsid w:val="007D6403"/>
    <w:rsid w:val="007F239B"/>
    <w:rsid w:val="0080465A"/>
    <w:rsid w:val="00805652"/>
    <w:rsid w:val="008155B5"/>
    <w:rsid w:val="00893D41"/>
    <w:rsid w:val="008A7DD8"/>
    <w:rsid w:val="008B3C7E"/>
    <w:rsid w:val="008B5790"/>
    <w:rsid w:val="008D0A6E"/>
    <w:rsid w:val="008D351B"/>
    <w:rsid w:val="008E1850"/>
    <w:rsid w:val="008E1C0D"/>
    <w:rsid w:val="00905058"/>
    <w:rsid w:val="00911390"/>
    <w:rsid w:val="009231C8"/>
    <w:rsid w:val="009240E8"/>
    <w:rsid w:val="0093419B"/>
    <w:rsid w:val="00945E15"/>
    <w:rsid w:val="00977648"/>
    <w:rsid w:val="0099104F"/>
    <w:rsid w:val="009B61B6"/>
    <w:rsid w:val="009D2093"/>
    <w:rsid w:val="009D2F84"/>
    <w:rsid w:val="009F0529"/>
    <w:rsid w:val="009F490C"/>
    <w:rsid w:val="00A070EE"/>
    <w:rsid w:val="00A21EEB"/>
    <w:rsid w:val="00A23B88"/>
    <w:rsid w:val="00A27EE5"/>
    <w:rsid w:val="00A500FF"/>
    <w:rsid w:val="00A56623"/>
    <w:rsid w:val="00A706DB"/>
    <w:rsid w:val="00A7329B"/>
    <w:rsid w:val="00A82CA2"/>
    <w:rsid w:val="00A90D20"/>
    <w:rsid w:val="00A92E2B"/>
    <w:rsid w:val="00AA025D"/>
    <w:rsid w:val="00AA133B"/>
    <w:rsid w:val="00AB0FA6"/>
    <w:rsid w:val="00AD028C"/>
    <w:rsid w:val="00B02620"/>
    <w:rsid w:val="00B046DF"/>
    <w:rsid w:val="00B10E79"/>
    <w:rsid w:val="00B13766"/>
    <w:rsid w:val="00B26E02"/>
    <w:rsid w:val="00B26FA8"/>
    <w:rsid w:val="00B30123"/>
    <w:rsid w:val="00B32A31"/>
    <w:rsid w:val="00B3370C"/>
    <w:rsid w:val="00B664DC"/>
    <w:rsid w:val="00B74EAF"/>
    <w:rsid w:val="00B87FA3"/>
    <w:rsid w:val="00BD3FF7"/>
    <w:rsid w:val="00BF1540"/>
    <w:rsid w:val="00BF3790"/>
    <w:rsid w:val="00BF38B0"/>
    <w:rsid w:val="00BF6C6F"/>
    <w:rsid w:val="00C538BC"/>
    <w:rsid w:val="00C72BD2"/>
    <w:rsid w:val="00C730DE"/>
    <w:rsid w:val="00C80B95"/>
    <w:rsid w:val="00C817DE"/>
    <w:rsid w:val="00C87390"/>
    <w:rsid w:val="00C9780C"/>
    <w:rsid w:val="00CA2393"/>
    <w:rsid w:val="00CA49E2"/>
    <w:rsid w:val="00CB1BB8"/>
    <w:rsid w:val="00CB7D96"/>
    <w:rsid w:val="00CC2502"/>
    <w:rsid w:val="00CC6087"/>
    <w:rsid w:val="00CD2014"/>
    <w:rsid w:val="00D043E2"/>
    <w:rsid w:val="00D061C2"/>
    <w:rsid w:val="00D12086"/>
    <w:rsid w:val="00D16C70"/>
    <w:rsid w:val="00D2409B"/>
    <w:rsid w:val="00D33FB9"/>
    <w:rsid w:val="00D42479"/>
    <w:rsid w:val="00D74183"/>
    <w:rsid w:val="00DD47B6"/>
    <w:rsid w:val="00DD5543"/>
    <w:rsid w:val="00E0344A"/>
    <w:rsid w:val="00E26327"/>
    <w:rsid w:val="00E472E3"/>
    <w:rsid w:val="00E503F5"/>
    <w:rsid w:val="00E560FC"/>
    <w:rsid w:val="00E752DC"/>
    <w:rsid w:val="00E92FB8"/>
    <w:rsid w:val="00E9457E"/>
    <w:rsid w:val="00E960FE"/>
    <w:rsid w:val="00EA3681"/>
    <w:rsid w:val="00ED141B"/>
    <w:rsid w:val="00ED574D"/>
    <w:rsid w:val="00EE0700"/>
    <w:rsid w:val="00F003E2"/>
    <w:rsid w:val="00F13196"/>
    <w:rsid w:val="00F305F3"/>
    <w:rsid w:val="00F77685"/>
    <w:rsid w:val="00F83C3A"/>
    <w:rsid w:val="00F86AA1"/>
    <w:rsid w:val="00F94153"/>
    <w:rsid w:val="00F966B8"/>
    <w:rsid w:val="00F96AE6"/>
    <w:rsid w:val="00F96CA1"/>
    <w:rsid w:val="00FA1A75"/>
    <w:rsid w:val="00FA3C4E"/>
    <w:rsid w:val="00FB5E2A"/>
    <w:rsid w:val="00FC45F1"/>
    <w:rsid w:val="00FD248B"/>
    <w:rsid w:val="00FE50BE"/>
    <w:rsid w:val="00FF49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2E77F"/>
  <w15:chartTrackingRefBased/>
  <w15:docId w15:val="{8217E482-FBF0-4098-AE6C-1DB37CA3C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093"/>
    <w:rPr>
      <w:color w:val="318B70" w:themeColor="accent4" w:themeShade="BF"/>
    </w:rPr>
  </w:style>
  <w:style w:type="paragraph" w:styleId="Heading1">
    <w:name w:val="heading 1"/>
    <w:basedOn w:val="Normal"/>
    <w:next w:val="Normal"/>
    <w:link w:val="Heading1Char"/>
    <w:autoRedefine/>
    <w:uiPriority w:val="9"/>
    <w:qFormat/>
    <w:rsid w:val="00780BDB"/>
    <w:pPr>
      <w:keepNext/>
      <w:keepLines/>
      <w:numPr>
        <w:numId w:val="1"/>
      </w:numPr>
      <w:spacing w:before="240" w:after="0"/>
      <w:outlineLvl w:val="0"/>
    </w:pPr>
    <w:rPr>
      <w:rFonts w:asciiTheme="majorHAnsi" w:eastAsiaTheme="majorEastAsia" w:hAnsiTheme="majorHAnsi" w:cstheme="majorBidi"/>
      <w:b/>
      <w:bCs/>
      <w:color w:val="1C6194" w:themeColor="accent2" w:themeShade="BF"/>
      <w:sz w:val="40"/>
      <w:szCs w:val="40"/>
      <w:u w:val="single"/>
    </w:rPr>
  </w:style>
  <w:style w:type="paragraph" w:styleId="Heading2">
    <w:name w:val="heading 2"/>
    <w:basedOn w:val="Normal"/>
    <w:next w:val="Normal"/>
    <w:link w:val="Heading2Char"/>
    <w:autoRedefine/>
    <w:uiPriority w:val="9"/>
    <w:unhideWhenUsed/>
    <w:qFormat/>
    <w:rsid w:val="00534902"/>
    <w:pPr>
      <w:keepNext/>
      <w:keepLines/>
      <w:numPr>
        <w:ilvl w:val="1"/>
        <w:numId w:val="1"/>
      </w:numPr>
      <w:spacing w:before="40" w:after="0"/>
      <w:outlineLvl w:val="1"/>
    </w:pPr>
    <w:rPr>
      <w:rFonts w:asciiTheme="majorHAnsi" w:eastAsiaTheme="majorEastAsia" w:hAnsiTheme="majorHAnsi" w:cstheme="majorBidi"/>
      <w:b/>
      <w:bCs/>
      <w:color w:val="487B77" w:themeColor="accent6" w:themeShade="BF"/>
      <w:sz w:val="32"/>
      <w:szCs w:val="32"/>
    </w:rPr>
  </w:style>
  <w:style w:type="paragraph" w:styleId="Heading3">
    <w:name w:val="heading 3"/>
    <w:basedOn w:val="Normal"/>
    <w:next w:val="Normal"/>
    <w:link w:val="Heading3Char"/>
    <w:autoRedefine/>
    <w:uiPriority w:val="9"/>
    <w:unhideWhenUsed/>
    <w:qFormat/>
    <w:pPr>
      <w:keepNext/>
      <w:keepLines/>
      <w:numPr>
        <w:ilvl w:val="2"/>
        <w:numId w:val="1"/>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pPr>
      <w:keepNext/>
      <w:keepLines/>
      <w:numPr>
        <w:ilvl w:val="3"/>
        <w:numId w:val="1"/>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BDB"/>
    <w:rPr>
      <w:rFonts w:asciiTheme="majorHAnsi" w:eastAsiaTheme="majorEastAsia" w:hAnsiTheme="majorHAnsi" w:cstheme="majorBidi"/>
      <w:b/>
      <w:bCs/>
      <w:color w:val="1C6194" w:themeColor="accent2" w:themeShade="BF"/>
      <w:sz w:val="40"/>
      <w:szCs w:val="40"/>
      <w:u w:val="single"/>
    </w:rPr>
  </w:style>
  <w:style w:type="character" w:customStyle="1" w:styleId="Heading2Char">
    <w:name w:val="Heading 2 Char"/>
    <w:basedOn w:val="DefaultParagraphFont"/>
    <w:link w:val="Heading2"/>
    <w:uiPriority w:val="9"/>
    <w:rsid w:val="00534902"/>
    <w:rPr>
      <w:rFonts w:asciiTheme="majorHAnsi" w:eastAsiaTheme="majorEastAsia" w:hAnsiTheme="majorHAnsi" w:cstheme="majorBidi"/>
      <w:b/>
      <w:bCs/>
      <w:color w:val="487B77" w:themeColor="accent6"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318B70" w:themeColor="accent4" w:themeShade="B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318B70" w:themeColor="accent4"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18B70" w:themeColor="accent4"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18B70" w:themeColor="accent4" w:themeShade="BF"/>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18B70" w:themeColor="accent4" w:themeShade="BF"/>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aps/>
      <w:color w:val="318B70" w:themeColor="accent4" w:themeShade="BF"/>
      <w:sz w:val="18"/>
      <w:szCs w:val="18"/>
    </w:rPr>
  </w:style>
  <w:style w:type="paragraph" w:styleId="Title">
    <w:name w:val="Title"/>
    <w:basedOn w:val="Normal"/>
    <w:next w:val="Normal"/>
    <w:link w:val="TitleChar"/>
    <w:uiPriority w:val="10"/>
    <w:qFormat/>
    <w:rsid w:val="00BF38B0"/>
    <w:pPr>
      <w:spacing w:after="0" w:line="240" w:lineRule="auto"/>
      <w:contextualSpacing/>
    </w:pPr>
    <w:rPr>
      <w:rFonts w:asciiTheme="majorHAnsi" w:eastAsiaTheme="majorEastAsia" w:hAnsiTheme="majorHAnsi" w:cstheme="majorBidi"/>
      <w:color w:val="487B77" w:themeColor="accent6" w:themeShade="BF"/>
      <w:spacing w:val="-10"/>
      <w:kern w:val="28"/>
      <w:sz w:val="72"/>
      <w:szCs w:val="72"/>
    </w:rPr>
  </w:style>
  <w:style w:type="character" w:customStyle="1" w:styleId="TitleChar">
    <w:name w:val="Title Char"/>
    <w:basedOn w:val="DefaultParagraphFont"/>
    <w:link w:val="Title"/>
    <w:uiPriority w:val="10"/>
    <w:rsid w:val="00BF38B0"/>
    <w:rPr>
      <w:rFonts w:asciiTheme="majorHAnsi" w:eastAsiaTheme="majorEastAsia" w:hAnsiTheme="majorHAnsi" w:cstheme="majorBidi"/>
      <w:color w:val="487B77" w:themeColor="accent6" w:themeShade="BF"/>
      <w:spacing w:val="-10"/>
      <w:kern w:val="28"/>
      <w:sz w:val="72"/>
      <w:szCs w:val="72"/>
    </w:rPr>
  </w:style>
  <w:style w:type="paragraph" w:styleId="Subtitle">
    <w:name w:val="Subtitle"/>
    <w:basedOn w:val="Normal"/>
    <w:next w:val="Normal"/>
    <w:link w:val="SubtitleChar"/>
    <w:uiPriority w:val="11"/>
    <w:qFormat/>
    <w:rsid w:val="00A82CA2"/>
    <w:pPr>
      <w:numPr>
        <w:ilvl w:val="1"/>
      </w:numPr>
    </w:pPr>
    <w:rPr>
      <w:b/>
      <w:i/>
      <w:iCs/>
      <w:color w:val="323A3E" w:themeColor="background2" w:themeShade="40"/>
      <w:sz w:val="30"/>
      <w:u w:val="single"/>
    </w:rPr>
  </w:style>
  <w:style w:type="character" w:customStyle="1" w:styleId="SubtitleChar">
    <w:name w:val="Subtitle Char"/>
    <w:basedOn w:val="DefaultParagraphFont"/>
    <w:link w:val="Subtitle"/>
    <w:uiPriority w:val="11"/>
    <w:rsid w:val="00A82CA2"/>
    <w:rPr>
      <w:b/>
      <w:i/>
      <w:iCs/>
      <w:color w:val="323A3E" w:themeColor="background2" w:themeShade="40"/>
      <w:sz w:val="30"/>
      <w:u w:val="single"/>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 w:type="paragraph" w:customStyle="1" w:styleId="Code">
    <w:name w:val="Code"/>
    <w:basedOn w:val="Normal"/>
    <w:qFormat/>
    <w:rsid w:val="005D47E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Fira Code" w:eastAsia="Times New Roman" w:hAnsi="Fira Code" w:cs="Courier New"/>
      <w:noProof/>
      <w:color w:val="2E653E" w:themeColor="accent5" w:themeShade="BF"/>
      <w:sz w:val="16"/>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750335">
      <w:bodyDiv w:val="1"/>
      <w:marLeft w:val="0"/>
      <w:marRight w:val="0"/>
      <w:marTop w:val="0"/>
      <w:marBottom w:val="0"/>
      <w:divBdr>
        <w:top w:val="none" w:sz="0" w:space="0" w:color="auto"/>
        <w:left w:val="none" w:sz="0" w:space="0" w:color="auto"/>
        <w:bottom w:val="none" w:sz="0" w:space="0" w:color="auto"/>
        <w:right w:val="none" w:sz="0" w:space="0" w:color="auto"/>
      </w:divBdr>
      <w:divsChild>
        <w:div w:id="968122032">
          <w:marLeft w:val="0"/>
          <w:marRight w:val="0"/>
          <w:marTop w:val="0"/>
          <w:marBottom w:val="0"/>
          <w:divBdr>
            <w:top w:val="none" w:sz="0" w:space="0" w:color="auto"/>
            <w:left w:val="none" w:sz="0" w:space="0" w:color="auto"/>
            <w:bottom w:val="none" w:sz="0" w:space="0" w:color="auto"/>
            <w:right w:val="none" w:sz="0" w:space="0" w:color="auto"/>
          </w:divBdr>
          <w:divsChild>
            <w:div w:id="1554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phina\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6D98E263-00C8-4E32-ABFE-28FF95BF6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3024</TotalTime>
  <Pages>6</Pages>
  <Words>1294</Words>
  <Characters>7379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Cyphina</dc:creator>
  <cp:keywords/>
  <dc:description/>
  <cp:lastModifiedBy>Cyphina</cp:lastModifiedBy>
  <cp:revision>75</cp:revision>
  <dcterms:created xsi:type="dcterms:W3CDTF">2020-05-20T01:02:00Z</dcterms:created>
  <dcterms:modified xsi:type="dcterms:W3CDTF">2020-05-26T01:39:00Z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